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3285D" w14:textId="2039C3CF" w:rsidR="00940FEA" w:rsidRDefault="008D61D8" w:rsidP="00860EAD">
      <w:pPr>
        <w:pStyle w:val="Header"/>
        <w:tabs>
          <w:tab w:val="clear" w:pos="4320"/>
          <w:tab w:val="clear" w:pos="8640"/>
          <w:tab w:val="right" w:pos="9360"/>
        </w:tabs>
        <w:spacing w:line="480" w:lineRule="auto"/>
      </w:pPr>
      <w:r>
        <w:rPr>
          <w:rStyle w:val="Style1"/>
        </w:rPr>
        <w:t xml:space="preserve">ITD </w:t>
      </w:r>
      <w:r w:rsidR="005B0EB9">
        <w:rPr>
          <w:rStyle w:val="Style1"/>
        </w:rPr>
        <w:t>3773 Software Systems Integration</w:t>
      </w:r>
      <w:r w:rsidR="00940FEA">
        <w:tab/>
      </w:r>
    </w:p>
    <w:p w14:paraId="7E706122" w14:textId="4784711C" w:rsidR="00940FEA" w:rsidRDefault="00940FEA" w:rsidP="00940FEA">
      <w:pPr>
        <w:pStyle w:val="Header"/>
        <w:tabs>
          <w:tab w:val="clear" w:pos="4320"/>
          <w:tab w:val="clear" w:pos="8640"/>
          <w:tab w:val="right" w:pos="9360"/>
        </w:tabs>
        <w:spacing w:line="480" w:lineRule="auto"/>
      </w:pPr>
      <w:r>
        <w:t xml:space="preserve">Instructor:  </w:t>
      </w:r>
      <w:r w:rsidR="005B0EB9">
        <w:t>Mark Pranger</w:t>
      </w:r>
    </w:p>
    <w:p w14:paraId="384B3E2D" w14:textId="60146132" w:rsidR="00940FEA" w:rsidRDefault="00940FEA" w:rsidP="00940FEA">
      <w:pPr>
        <w:pStyle w:val="Header"/>
        <w:tabs>
          <w:tab w:val="clear" w:pos="8640"/>
          <w:tab w:val="right" w:pos="9360"/>
        </w:tabs>
        <w:spacing w:line="480" w:lineRule="auto"/>
      </w:pPr>
      <w:r>
        <w:t xml:space="preserve">Student Name:  </w:t>
      </w:r>
      <w:sdt>
        <w:sdtPr>
          <w:id w:val="-1281333113"/>
          <w:placeholder>
            <w:docPart w:val="725BEA7DA37C4911AD1317701EECE7EF"/>
          </w:placeholder>
        </w:sdtPr>
        <w:sdtContent>
          <w:r w:rsidR="008D61D8">
            <w:t>Crystal Reimche</w:t>
          </w:r>
        </w:sdtContent>
      </w:sdt>
      <w:r w:rsidR="00C04270">
        <w:t>, Matt</w:t>
      </w:r>
      <w:r w:rsidR="00E1516B">
        <w:t>hew Whitehead, Aaron Laster</w:t>
      </w:r>
    </w:p>
    <w:p w14:paraId="399D22AF" w14:textId="6A001288" w:rsidR="00940FEA" w:rsidRPr="005C4BD3" w:rsidRDefault="00940FEA" w:rsidP="00940FEA">
      <w:pPr>
        <w:pStyle w:val="Header"/>
        <w:spacing w:line="480" w:lineRule="auto"/>
      </w:pPr>
      <w:r>
        <w:t xml:space="preserve">Due Date:  </w:t>
      </w:r>
      <w:sdt>
        <w:sdtPr>
          <w:id w:val="-1602030914"/>
          <w:placeholder>
            <w:docPart w:val="6193C47D51A346E5A84B2B3234508903"/>
          </w:placeholder>
          <w:date w:fullDate="2022-08-21T00:00:00Z">
            <w:dateFormat w:val="MMMM d, yyyy"/>
            <w:lid w:val="en-US"/>
            <w:storeMappedDataAs w:val="dateTime"/>
            <w:calendar w:val="gregorian"/>
          </w:date>
        </w:sdtPr>
        <w:sdtContent>
          <w:r w:rsidR="00E422D0">
            <w:t>August 21, 2022</w:t>
          </w:r>
        </w:sdtContent>
      </w:sdt>
    </w:p>
    <w:p w14:paraId="1FD2B48D" w14:textId="00F251CF" w:rsidR="006F3AE9" w:rsidRDefault="006F3AE9" w:rsidP="006F3AE9">
      <w:pPr>
        <w:pStyle w:val="Header"/>
        <w:tabs>
          <w:tab w:val="clear" w:pos="4320"/>
          <w:tab w:val="clear" w:pos="8640"/>
          <w:tab w:val="right" w:pos="9360"/>
        </w:tabs>
        <w:spacing w:line="480" w:lineRule="auto"/>
      </w:pPr>
      <w:r>
        <w:t xml:space="preserve">Grade:  </w:t>
      </w:r>
      <w:r w:rsidR="003E2F14">
        <w:t>92.5</w:t>
      </w:r>
    </w:p>
    <w:p w14:paraId="5C486159" w14:textId="6BFC973A" w:rsidR="00860EAD" w:rsidRDefault="00B711B2" w:rsidP="00B711B2">
      <w:r>
        <w:t xml:space="preserve">Gradebook Comments:  </w:t>
      </w:r>
    </w:p>
    <w:p w14:paraId="2E9FE21E" w14:textId="0E7AD468" w:rsidR="00B640C2" w:rsidRDefault="00B640C2" w:rsidP="00B711B2">
      <w:pPr>
        <w:jc w:val="both"/>
      </w:pPr>
      <w:r w:rsidRPr="00B640C2">
        <w:t xml:space="preserve">Group 2 comments: </w:t>
      </w:r>
    </w:p>
    <w:p w14:paraId="19334EE8" w14:textId="77777777" w:rsidR="00B640C2" w:rsidRDefault="00B640C2" w:rsidP="00B711B2">
      <w:pPr>
        <w:jc w:val="both"/>
      </w:pPr>
    </w:p>
    <w:p w14:paraId="448449E1" w14:textId="77777777" w:rsidR="00B640C2" w:rsidRDefault="00B640C2" w:rsidP="00B711B2">
      <w:pPr>
        <w:jc w:val="both"/>
      </w:pPr>
      <w:r w:rsidRPr="00B640C2">
        <w:t xml:space="preserve">I did not see how it would handle say taking the 2 character from field A and 3 characters from Field B to create a field in the output file. Would have been nice to see you have set it up on the original Project's files to see if you could dupe it </w:t>
      </w:r>
    </w:p>
    <w:p w14:paraId="5095661A" w14:textId="77777777" w:rsidR="00B640C2" w:rsidRDefault="00B640C2" w:rsidP="00B711B2">
      <w:pPr>
        <w:jc w:val="both"/>
      </w:pPr>
    </w:p>
    <w:p w14:paraId="67710949" w14:textId="77777777" w:rsidR="00B640C2" w:rsidRDefault="00B640C2" w:rsidP="00B711B2">
      <w:pPr>
        <w:jc w:val="both"/>
      </w:pPr>
      <w:r w:rsidRPr="00B640C2">
        <w:t xml:space="preserve">I see where you moved a CSV to Txt and back again. </w:t>
      </w:r>
    </w:p>
    <w:p w14:paraId="625E71B2" w14:textId="77777777" w:rsidR="00B640C2" w:rsidRDefault="00B640C2" w:rsidP="00B711B2">
      <w:pPr>
        <w:jc w:val="both"/>
      </w:pPr>
    </w:p>
    <w:p w14:paraId="1FB096F6" w14:textId="77777777" w:rsidR="00B640C2" w:rsidRDefault="00B640C2" w:rsidP="00B711B2">
      <w:pPr>
        <w:jc w:val="both"/>
      </w:pPr>
      <w:r w:rsidRPr="00B640C2">
        <w:t xml:space="preserve">Not much real manipulation there but it is a good start on it </w:t>
      </w:r>
    </w:p>
    <w:p w14:paraId="05B81AB1" w14:textId="77777777" w:rsidR="00B640C2" w:rsidRDefault="00B640C2" w:rsidP="00B711B2">
      <w:pPr>
        <w:jc w:val="both"/>
      </w:pPr>
    </w:p>
    <w:p w14:paraId="190389F3" w14:textId="77777777" w:rsidR="00B640C2" w:rsidRDefault="00B640C2" w:rsidP="00B711B2">
      <w:pPr>
        <w:jc w:val="both"/>
      </w:pPr>
      <w:r w:rsidRPr="00B640C2">
        <w:t xml:space="preserve">I do not see when I could create a different config file for say my own input data or output desires </w:t>
      </w:r>
    </w:p>
    <w:p w14:paraId="41C43A8A" w14:textId="77777777" w:rsidR="00B640C2" w:rsidRDefault="00B640C2" w:rsidP="00B711B2">
      <w:pPr>
        <w:jc w:val="both"/>
      </w:pPr>
    </w:p>
    <w:p w14:paraId="3A55FFB9" w14:textId="77777777" w:rsidR="00B711B2" w:rsidRDefault="00B640C2" w:rsidP="00B711B2">
      <w:pPr>
        <w:jc w:val="both"/>
      </w:pPr>
      <w:r w:rsidRPr="00B640C2">
        <w:t>That said, its still a good project and was well on its way to getting where it needed to go.</w:t>
      </w:r>
    </w:p>
    <w:p w14:paraId="310377C6" w14:textId="77777777" w:rsidR="00B640C2" w:rsidRDefault="00B640C2" w:rsidP="00B711B2">
      <w:pPr>
        <w:jc w:val="both"/>
      </w:pPr>
    </w:p>
    <w:p w14:paraId="199B3D85" w14:textId="77777777" w:rsidR="00B640C2" w:rsidRDefault="00B640C2" w:rsidP="00B711B2">
      <w:pPr>
        <w:jc w:val="both"/>
      </w:pPr>
    </w:p>
    <w:p w14:paraId="5FCB8200" w14:textId="6D16AA96" w:rsidR="00B640C2" w:rsidRPr="00B711B2" w:rsidRDefault="00B640C2" w:rsidP="00B711B2">
      <w:pPr>
        <w:jc w:val="both"/>
        <w:sectPr w:rsidR="00B640C2" w:rsidRPr="00B711B2" w:rsidSect="000D2453">
          <w:headerReference w:type="default" r:id="rId8"/>
          <w:footerReference w:type="default" r:id="rId9"/>
          <w:headerReference w:type="first" r:id="rId10"/>
          <w:footerReference w:type="first" r:id="rId11"/>
          <w:footnotePr>
            <w:pos w:val="beneathText"/>
          </w:footnotePr>
          <w:type w:val="continuous"/>
          <w:pgSz w:w="12240" w:h="15840"/>
          <w:pgMar w:top="1440" w:right="1440" w:bottom="1440" w:left="1440" w:header="432" w:footer="720" w:gutter="0"/>
          <w:pgNumType w:start="1"/>
          <w:cols w:space="720"/>
          <w:docGrid w:linePitch="360"/>
        </w:sectPr>
      </w:pPr>
    </w:p>
    <w:sdt>
      <w:sdtPr>
        <w:rPr>
          <w:rStyle w:val="Style4"/>
        </w:rPr>
        <w:id w:val="1967699373"/>
        <w:placeholder>
          <w:docPart w:val="3128917298044FB886C184544E0929CB"/>
        </w:placeholder>
      </w:sdtPr>
      <w:sdtEndPr>
        <w:rPr>
          <w:rStyle w:val="DefaultParagraphFont"/>
          <w:b/>
          <w:color w:val="auto"/>
          <w:sz w:val="24"/>
          <w:szCs w:val="28"/>
        </w:rPr>
      </w:sdtEndPr>
      <w:sdtContent>
        <w:p w14:paraId="7080239F" w14:textId="7ABF1AAF" w:rsidR="002D2207" w:rsidRPr="00B640C2" w:rsidRDefault="00E422D0" w:rsidP="00B640C2">
          <w:pPr>
            <w:pStyle w:val="Heading2"/>
            <w:tabs>
              <w:tab w:val="left" w:pos="0"/>
            </w:tabs>
            <w:spacing w:before="120" w:line="480" w:lineRule="auto"/>
            <w:jc w:val="center"/>
            <w:rPr>
              <w:b w:val="0"/>
              <w:color w:val="000000" w:themeColor="text1"/>
              <w:sz w:val="28"/>
            </w:rPr>
          </w:pPr>
          <w:r>
            <w:rPr>
              <w:rStyle w:val="Style4"/>
            </w:rPr>
            <w:t>End to End Data Migration</w:t>
          </w:r>
        </w:p>
      </w:sdtContent>
    </w:sdt>
    <w:p w14:paraId="7A8BB454" w14:textId="77777777" w:rsidR="00B640C2" w:rsidRDefault="00B640C2" w:rsidP="00F6598E">
      <w:pPr>
        <w:pStyle w:val="IntenseQuote"/>
        <w:rPr>
          <w:i w:val="0"/>
          <w:iCs w:val="0"/>
        </w:rPr>
      </w:pPr>
    </w:p>
    <w:p w14:paraId="4C741B4F" w14:textId="73B4CF90" w:rsidR="003C7AF8" w:rsidRPr="00F6598E" w:rsidRDefault="00E422D0" w:rsidP="00F6598E">
      <w:pPr>
        <w:pStyle w:val="IntenseQuote"/>
        <w:rPr>
          <w:i w:val="0"/>
          <w:iCs w:val="0"/>
        </w:rPr>
      </w:pPr>
      <w:r>
        <w:rPr>
          <w:i w:val="0"/>
          <w:iCs w:val="0"/>
        </w:rPr>
        <w:t>Main method that checks if input file is CSV or FW</w:t>
      </w:r>
    </w:p>
    <w:p w14:paraId="295D0F5D" w14:textId="6FA0F698" w:rsidR="00B265DF" w:rsidRDefault="00E422D0" w:rsidP="00E422D0">
      <w:pPr>
        <w:spacing w:line="480" w:lineRule="auto"/>
        <w:jc w:val="center"/>
      </w:pPr>
      <w:r w:rsidRPr="00E422D0">
        <w:rPr>
          <w:noProof/>
        </w:rPr>
        <w:lastRenderedPageBreak/>
        <w:drawing>
          <wp:inline distT="0" distB="0" distL="0" distR="0" wp14:anchorId="4FA7F2BA" wp14:editId="69B71E45">
            <wp:extent cx="5943600" cy="40640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0FEC" w14:textId="77777777" w:rsidR="00E422D0" w:rsidRDefault="00E422D0" w:rsidP="00E422D0">
      <w:pPr>
        <w:spacing w:line="480" w:lineRule="auto"/>
        <w:jc w:val="center"/>
      </w:pPr>
    </w:p>
    <w:p w14:paraId="649FBA0E" w14:textId="1A7CEF94" w:rsidR="00E422D0" w:rsidRPr="00F6598E" w:rsidRDefault="001A19F0" w:rsidP="00E422D0">
      <w:pPr>
        <w:pStyle w:val="IntenseQuote"/>
        <w:rPr>
          <w:i w:val="0"/>
          <w:iCs w:val="0"/>
        </w:rPr>
      </w:pPr>
      <w:r>
        <w:rPr>
          <w:i w:val="0"/>
          <w:iCs w:val="0"/>
        </w:rPr>
        <w:t>If the input file is CSV to FW…</w:t>
      </w:r>
    </w:p>
    <w:p w14:paraId="54A885A9" w14:textId="72691716" w:rsidR="00B265DF" w:rsidRDefault="001A19F0" w:rsidP="00E422D0">
      <w:pPr>
        <w:spacing w:line="480" w:lineRule="auto"/>
        <w:jc w:val="center"/>
      </w:pPr>
      <w:r w:rsidRPr="001A19F0">
        <w:rPr>
          <w:noProof/>
        </w:rPr>
        <w:lastRenderedPageBreak/>
        <w:drawing>
          <wp:inline distT="0" distB="0" distL="0" distR="0" wp14:anchorId="44A7A6E5" wp14:editId="39879EFD">
            <wp:extent cx="5943600" cy="572008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CC92" w14:textId="0891D3BC" w:rsidR="00F6598E" w:rsidRDefault="00F6598E" w:rsidP="007E680C">
      <w:pPr>
        <w:spacing w:line="480" w:lineRule="auto"/>
      </w:pPr>
    </w:p>
    <w:p w14:paraId="5D748CD7" w14:textId="5B4C0120" w:rsidR="00F6598E" w:rsidRDefault="00F6598E" w:rsidP="007E680C">
      <w:pPr>
        <w:spacing w:line="480" w:lineRule="auto"/>
      </w:pPr>
    </w:p>
    <w:p w14:paraId="10454C93" w14:textId="4D9765DD" w:rsidR="00F6598E" w:rsidRDefault="00F6598E" w:rsidP="007E680C">
      <w:pPr>
        <w:spacing w:line="480" w:lineRule="auto"/>
      </w:pPr>
    </w:p>
    <w:p w14:paraId="442BAD8C" w14:textId="5AAD9AAA" w:rsidR="00F6598E" w:rsidRDefault="00F6598E" w:rsidP="007E680C">
      <w:pPr>
        <w:spacing w:line="480" w:lineRule="auto"/>
      </w:pPr>
    </w:p>
    <w:p w14:paraId="51135E8C" w14:textId="6F1F0530" w:rsidR="00F6598E" w:rsidRDefault="00F6598E" w:rsidP="007E680C">
      <w:pPr>
        <w:spacing w:line="480" w:lineRule="auto"/>
      </w:pPr>
    </w:p>
    <w:p w14:paraId="448A7BF3" w14:textId="7CEF8862" w:rsidR="001A19F0" w:rsidRPr="00F6598E" w:rsidRDefault="001A19F0" w:rsidP="001A19F0">
      <w:pPr>
        <w:pStyle w:val="IntenseQuote"/>
        <w:rPr>
          <w:i w:val="0"/>
          <w:iCs w:val="0"/>
        </w:rPr>
      </w:pPr>
      <w:r>
        <w:rPr>
          <w:i w:val="0"/>
          <w:iCs w:val="0"/>
        </w:rPr>
        <w:lastRenderedPageBreak/>
        <w:t>If the input file is FW to CSV…</w:t>
      </w:r>
    </w:p>
    <w:p w14:paraId="132487C6" w14:textId="0D40A122" w:rsidR="00B265DF" w:rsidRDefault="001A19F0" w:rsidP="001A19F0">
      <w:pPr>
        <w:spacing w:line="480" w:lineRule="auto"/>
        <w:jc w:val="center"/>
      </w:pPr>
      <w:r w:rsidRPr="001A19F0">
        <w:rPr>
          <w:noProof/>
        </w:rPr>
        <w:drawing>
          <wp:inline distT="0" distB="0" distL="0" distR="0" wp14:anchorId="684F8E9C" wp14:editId="5CC5043E">
            <wp:extent cx="5943600" cy="573722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4A54" w14:textId="1DDF1623" w:rsidR="001A19F0" w:rsidRDefault="001A19F0" w:rsidP="001A19F0">
      <w:pPr>
        <w:spacing w:line="480" w:lineRule="auto"/>
        <w:jc w:val="center"/>
      </w:pPr>
      <w:r w:rsidRPr="001A19F0">
        <w:rPr>
          <w:noProof/>
        </w:rPr>
        <w:lastRenderedPageBreak/>
        <w:drawing>
          <wp:inline distT="0" distB="0" distL="0" distR="0" wp14:anchorId="6C5403FB" wp14:editId="3264B7B1">
            <wp:extent cx="5943600" cy="284353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0540" w14:textId="2F131522" w:rsidR="00BD716A" w:rsidRDefault="00BD716A" w:rsidP="001A19F0">
      <w:pPr>
        <w:spacing w:line="480" w:lineRule="auto"/>
        <w:jc w:val="center"/>
      </w:pPr>
    </w:p>
    <w:p w14:paraId="0A1E8BA0" w14:textId="50DF3D89" w:rsidR="00BD716A" w:rsidRDefault="00BD716A" w:rsidP="001A19F0">
      <w:pPr>
        <w:spacing w:line="480" w:lineRule="auto"/>
        <w:jc w:val="center"/>
      </w:pPr>
    </w:p>
    <w:p w14:paraId="1F488464" w14:textId="3C0BBF14" w:rsidR="00BD716A" w:rsidRDefault="00BD716A" w:rsidP="001A19F0">
      <w:pPr>
        <w:spacing w:line="480" w:lineRule="auto"/>
        <w:jc w:val="center"/>
      </w:pPr>
    </w:p>
    <w:p w14:paraId="29AE386F" w14:textId="1BB7CFD2" w:rsidR="00BD716A" w:rsidRDefault="00BD716A" w:rsidP="001A19F0">
      <w:pPr>
        <w:spacing w:line="480" w:lineRule="auto"/>
        <w:jc w:val="center"/>
      </w:pPr>
    </w:p>
    <w:p w14:paraId="75AC686D" w14:textId="722F2630" w:rsidR="00BD716A" w:rsidRDefault="00BD716A" w:rsidP="001A19F0">
      <w:pPr>
        <w:spacing w:line="480" w:lineRule="auto"/>
        <w:jc w:val="center"/>
      </w:pPr>
    </w:p>
    <w:p w14:paraId="15D904BD" w14:textId="41977F88" w:rsidR="00BD716A" w:rsidRDefault="00BD716A" w:rsidP="001A19F0">
      <w:pPr>
        <w:spacing w:line="480" w:lineRule="auto"/>
        <w:jc w:val="center"/>
      </w:pPr>
    </w:p>
    <w:p w14:paraId="6C045913" w14:textId="7DDA117B" w:rsidR="00BD716A" w:rsidRDefault="00BD716A" w:rsidP="001A19F0">
      <w:pPr>
        <w:spacing w:line="480" w:lineRule="auto"/>
        <w:jc w:val="center"/>
      </w:pPr>
    </w:p>
    <w:p w14:paraId="31DD84F6" w14:textId="1A428CCA" w:rsidR="00BD716A" w:rsidRDefault="00BD716A" w:rsidP="001A19F0">
      <w:pPr>
        <w:spacing w:line="480" w:lineRule="auto"/>
        <w:jc w:val="center"/>
      </w:pPr>
    </w:p>
    <w:p w14:paraId="061FD670" w14:textId="0E722AE2" w:rsidR="00BD716A" w:rsidRDefault="00BD716A" w:rsidP="001A19F0">
      <w:pPr>
        <w:spacing w:line="480" w:lineRule="auto"/>
        <w:jc w:val="center"/>
      </w:pPr>
    </w:p>
    <w:p w14:paraId="4CE3C950" w14:textId="59AED827" w:rsidR="00BD716A" w:rsidRDefault="00BD716A" w:rsidP="001A19F0">
      <w:pPr>
        <w:spacing w:line="480" w:lineRule="auto"/>
        <w:jc w:val="center"/>
      </w:pPr>
    </w:p>
    <w:p w14:paraId="23A7450F" w14:textId="631111B6" w:rsidR="00BD716A" w:rsidRDefault="00BD716A" w:rsidP="001A19F0">
      <w:pPr>
        <w:spacing w:line="480" w:lineRule="auto"/>
        <w:jc w:val="center"/>
      </w:pPr>
    </w:p>
    <w:p w14:paraId="20E154FA" w14:textId="7F85B6D6" w:rsidR="00BD716A" w:rsidRDefault="00BD716A" w:rsidP="001A19F0">
      <w:pPr>
        <w:spacing w:line="480" w:lineRule="auto"/>
        <w:jc w:val="center"/>
      </w:pPr>
    </w:p>
    <w:p w14:paraId="47C41C8A" w14:textId="77777777" w:rsidR="00BD716A" w:rsidRDefault="00BD716A" w:rsidP="001A19F0">
      <w:pPr>
        <w:spacing w:line="480" w:lineRule="auto"/>
        <w:jc w:val="center"/>
      </w:pPr>
    </w:p>
    <w:p w14:paraId="2F7D6D9B" w14:textId="63EC8AB3" w:rsidR="008B6208" w:rsidRPr="008B6208" w:rsidRDefault="00BD716A" w:rsidP="008B6208">
      <w:pPr>
        <w:pStyle w:val="IntenseQuote"/>
        <w:rPr>
          <w:i w:val="0"/>
          <w:iCs w:val="0"/>
        </w:rPr>
      </w:pPr>
      <w:r>
        <w:rPr>
          <w:i w:val="0"/>
          <w:iCs w:val="0"/>
        </w:rPr>
        <w:lastRenderedPageBreak/>
        <w:t>Configuration file</w:t>
      </w:r>
    </w:p>
    <w:p w14:paraId="43A8183A" w14:textId="2EC77DB7" w:rsidR="00B265DF" w:rsidRDefault="00BD716A" w:rsidP="00BD716A">
      <w:pPr>
        <w:spacing w:line="480" w:lineRule="auto"/>
        <w:jc w:val="center"/>
      </w:pPr>
      <w:r w:rsidRPr="00BD716A">
        <w:rPr>
          <w:noProof/>
        </w:rPr>
        <w:drawing>
          <wp:inline distT="0" distB="0" distL="0" distR="0" wp14:anchorId="362EAE59" wp14:editId="12107ED9">
            <wp:extent cx="5943600" cy="5731510"/>
            <wp:effectExtent l="0" t="0" r="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F2DE" w14:textId="1944753B" w:rsidR="003C7AF8" w:rsidRDefault="00BD716A" w:rsidP="00BD716A">
      <w:pPr>
        <w:spacing w:line="480" w:lineRule="auto"/>
        <w:jc w:val="center"/>
      </w:pPr>
      <w:r w:rsidRPr="00BD716A">
        <w:rPr>
          <w:noProof/>
        </w:rPr>
        <w:lastRenderedPageBreak/>
        <w:drawing>
          <wp:inline distT="0" distB="0" distL="0" distR="0" wp14:anchorId="1D4DD19E" wp14:editId="6096EE65">
            <wp:extent cx="5943600" cy="57150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186B" w14:textId="358FF80B" w:rsidR="00BD716A" w:rsidRDefault="00BD716A" w:rsidP="00BD716A">
      <w:pPr>
        <w:spacing w:line="480" w:lineRule="auto"/>
        <w:jc w:val="center"/>
      </w:pPr>
      <w:r w:rsidRPr="00BD716A">
        <w:rPr>
          <w:noProof/>
        </w:rPr>
        <w:lastRenderedPageBreak/>
        <w:drawing>
          <wp:inline distT="0" distB="0" distL="0" distR="0" wp14:anchorId="62507C79" wp14:editId="787A13B0">
            <wp:extent cx="5943600" cy="3428365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8EC4" w14:textId="7510EE0F" w:rsidR="002752CD" w:rsidRDefault="002752CD" w:rsidP="00BD716A">
      <w:pPr>
        <w:spacing w:line="480" w:lineRule="auto"/>
        <w:jc w:val="center"/>
      </w:pPr>
    </w:p>
    <w:p w14:paraId="2589B534" w14:textId="2EF95A31" w:rsidR="002752CD" w:rsidRDefault="002752CD" w:rsidP="00BD716A">
      <w:pPr>
        <w:spacing w:line="480" w:lineRule="auto"/>
        <w:jc w:val="center"/>
      </w:pPr>
    </w:p>
    <w:p w14:paraId="2F05DC86" w14:textId="0EE9C88A" w:rsidR="002752CD" w:rsidRDefault="002752CD" w:rsidP="00BD716A">
      <w:pPr>
        <w:spacing w:line="480" w:lineRule="auto"/>
        <w:jc w:val="center"/>
      </w:pPr>
    </w:p>
    <w:p w14:paraId="39BF1107" w14:textId="71FD0A8A" w:rsidR="002752CD" w:rsidRDefault="002752CD" w:rsidP="00BD716A">
      <w:pPr>
        <w:spacing w:line="480" w:lineRule="auto"/>
        <w:jc w:val="center"/>
      </w:pPr>
    </w:p>
    <w:p w14:paraId="138A3789" w14:textId="38814FB9" w:rsidR="002752CD" w:rsidRDefault="002752CD" w:rsidP="00BD716A">
      <w:pPr>
        <w:spacing w:line="480" w:lineRule="auto"/>
        <w:jc w:val="center"/>
      </w:pPr>
    </w:p>
    <w:p w14:paraId="53DC3496" w14:textId="41DA4A2A" w:rsidR="002752CD" w:rsidRDefault="002752CD" w:rsidP="00BD716A">
      <w:pPr>
        <w:spacing w:line="480" w:lineRule="auto"/>
        <w:jc w:val="center"/>
      </w:pPr>
    </w:p>
    <w:p w14:paraId="6E5C07C5" w14:textId="5BA2FA97" w:rsidR="002752CD" w:rsidRDefault="002752CD" w:rsidP="00BD716A">
      <w:pPr>
        <w:spacing w:line="480" w:lineRule="auto"/>
        <w:jc w:val="center"/>
      </w:pPr>
    </w:p>
    <w:p w14:paraId="16744D99" w14:textId="06D198CA" w:rsidR="002752CD" w:rsidRDefault="002752CD" w:rsidP="00BD716A">
      <w:pPr>
        <w:spacing w:line="480" w:lineRule="auto"/>
        <w:jc w:val="center"/>
      </w:pPr>
    </w:p>
    <w:p w14:paraId="31DF2552" w14:textId="58A78D82" w:rsidR="002752CD" w:rsidRDefault="002752CD" w:rsidP="00BD716A">
      <w:pPr>
        <w:spacing w:line="480" w:lineRule="auto"/>
        <w:jc w:val="center"/>
      </w:pPr>
    </w:p>
    <w:p w14:paraId="2EECA273" w14:textId="4720D0AC" w:rsidR="002752CD" w:rsidRDefault="002752CD" w:rsidP="00BD716A">
      <w:pPr>
        <w:spacing w:line="480" w:lineRule="auto"/>
        <w:jc w:val="center"/>
      </w:pPr>
    </w:p>
    <w:p w14:paraId="50F2277B" w14:textId="74E18115" w:rsidR="002752CD" w:rsidRDefault="002752CD" w:rsidP="00BD716A">
      <w:pPr>
        <w:spacing w:line="480" w:lineRule="auto"/>
        <w:jc w:val="center"/>
      </w:pPr>
    </w:p>
    <w:p w14:paraId="0A21F5F2" w14:textId="77777777" w:rsidR="002752CD" w:rsidRDefault="002752CD" w:rsidP="00BD716A">
      <w:pPr>
        <w:spacing w:line="480" w:lineRule="auto"/>
        <w:jc w:val="center"/>
      </w:pPr>
    </w:p>
    <w:p w14:paraId="73336CFC" w14:textId="726A1AEA" w:rsidR="00700705" w:rsidRPr="008B6208" w:rsidRDefault="00700705" w:rsidP="00700705">
      <w:pPr>
        <w:pStyle w:val="IntenseQuote"/>
        <w:rPr>
          <w:i w:val="0"/>
          <w:iCs w:val="0"/>
        </w:rPr>
      </w:pPr>
      <w:r>
        <w:rPr>
          <w:i w:val="0"/>
          <w:iCs w:val="0"/>
        </w:rPr>
        <w:lastRenderedPageBreak/>
        <w:t>Constants file – Stores configurations into variables</w:t>
      </w:r>
    </w:p>
    <w:p w14:paraId="346A75BC" w14:textId="53E50D5E" w:rsidR="00700705" w:rsidRDefault="002752CD" w:rsidP="00BD716A">
      <w:pPr>
        <w:spacing w:line="480" w:lineRule="auto"/>
        <w:jc w:val="center"/>
      </w:pPr>
      <w:r w:rsidRPr="002752CD">
        <w:rPr>
          <w:noProof/>
        </w:rPr>
        <w:drawing>
          <wp:inline distT="0" distB="0" distL="0" distR="0" wp14:anchorId="14CF0612" wp14:editId="524B8090">
            <wp:extent cx="5943600" cy="573087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C1CB" w14:textId="62EE5030" w:rsidR="002752CD" w:rsidRDefault="002752CD" w:rsidP="00BD716A">
      <w:pPr>
        <w:spacing w:line="480" w:lineRule="auto"/>
        <w:jc w:val="center"/>
      </w:pPr>
      <w:r w:rsidRPr="002752CD">
        <w:rPr>
          <w:noProof/>
        </w:rPr>
        <w:lastRenderedPageBreak/>
        <w:drawing>
          <wp:inline distT="0" distB="0" distL="0" distR="0" wp14:anchorId="74DD71B8" wp14:editId="28190555">
            <wp:extent cx="5943600" cy="569849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381F" w14:textId="377937F8" w:rsidR="002752CD" w:rsidRDefault="00FD5F79" w:rsidP="00BD716A">
      <w:pPr>
        <w:spacing w:line="480" w:lineRule="auto"/>
        <w:jc w:val="center"/>
      </w:pPr>
      <w:r w:rsidRPr="00FD5F79">
        <w:rPr>
          <w:noProof/>
        </w:rPr>
        <w:lastRenderedPageBreak/>
        <w:drawing>
          <wp:inline distT="0" distB="0" distL="0" distR="0" wp14:anchorId="61B4A0F8" wp14:editId="4124AFCE">
            <wp:extent cx="5943600" cy="5693410"/>
            <wp:effectExtent l="0" t="0" r="0" b="254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FF88" w14:textId="7DABE775" w:rsidR="00FD5F79" w:rsidRDefault="00FD5F79" w:rsidP="00BD716A">
      <w:pPr>
        <w:spacing w:line="480" w:lineRule="auto"/>
        <w:jc w:val="center"/>
      </w:pPr>
    </w:p>
    <w:p w14:paraId="46DB78A7" w14:textId="6CB06FF6" w:rsidR="00FD5F79" w:rsidRDefault="00FD5F79" w:rsidP="00BD716A">
      <w:pPr>
        <w:spacing w:line="480" w:lineRule="auto"/>
        <w:jc w:val="center"/>
      </w:pPr>
    </w:p>
    <w:p w14:paraId="47C433A4" w14:textId="4CFDFD68" w:rsidR="00FD5F79" w:rsidRDefault="00FD5F79" w:rsidP="00BD716A">
      <w:pPr>
        <w:spacing w:line="480" w:lineRule="auto"/>
        <w:jc w:val="center"/>
      </w:pPr>
    </w:p>
    <w:p w14:paraId="46EF6F06" w14:textId="6A8316C3" w:rsidR="00FD5F79" w:rsidRDefault="00FD5F79" w:rsidP="00BD716A">
      <w:pPr>
        <w:spacing w:line="480" w:lineRule="auto"/>
        <w:jc w:val="center"/>
      </w:pPr>
    </w:p>
    <w:p w14:paraId="420D3206" w14:textId="77777777" w:rsidR="00FD5F79" w:rsidRDefault="00FD5F79" w:rsidP="00BD716A">
      <w:pPr>
        <w:spacing w:line="480" w:lineRule="auto"/>
        <w:jc w:val="center"/>
      </w:pPr>
    </w:p>
    <w:p w14:paraId="4FEBE20C" w14:textId="21D392C7" w:rsidR="00C965D5" w:rsidRPr="008B6208" w:rsidRDefault="00C965D5" w:rsidP="00C965D5">
      <w:pPr>
        <w:pStyle w:val="IntenseQuote"/>
        <w:rPr>
          <w:i w:val="0"/>
          <w:iCs w:val="0"/>
        </w:rPr>
      </w:pPr>
      <w:r>
        <w:rPr>
          <w:i w:val="0"/>
          <w:iCs w:val="0"/>
        </w:rPr>
        <w:lastRenderedPageBreak/>
        <w:t>CSV to FW class</w:t>
      </w:r>
    </w:p>
    <w:p w14:paraId="643B3EFA" w14:textId="78E2F3DA" w:rsidR="00C965D5" w:rsidRDefault="00535E2A" w:rsidP="00BD716A">
      <w:pPr>
        <w:spacing w:line="480" w:lineRule="auto"/>
        <w:jc w:val="center"/>
      </w:pPr>
      <w:r w:rsidRPr="00535E2A">
        <w:rPr>
          <w:noProof/>
        </w:rPr>
        <w:drawing>
          <wp:inline distT="0" distB="0" distL="0" distR="0" wp14:anchorId="7D147BF9" wp14:editId="44BBEF95">
            <wp:extent cx="5943600" cy="5726430"/>
            <wp:effectExtent l="0" t="0" r="0" b="762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F266" w14:textId="024D7E07" w:rsidR="00535E2A" w:rsidRDefault="00535E2A" w:rsidP="00BD716A">
      <w:pPr>
        <w:spacing w:line="480" w:lineRule="auto"/>
        <w:jc w:val="center"/>
      </w:pPr>
      <w:r w:rsidRPr="00535E2A">
        <w:rPr>
          <w:noProof/>
        </w:rPr>
        <w:lastRenderedPageBreak/>
        <w:drawing>
          <wp:inline distT="0" distB="0" distL="0" distR="0" wp14:anchorId="6FBCD9EE" wp14:editId="3E273C9F">
            <wp:extent cx="5943600" cy="572008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72FC" w14:textId="10809AFD" w:rsidR="00535E2A" w:rsidRDefault="00535E2A" w:rsidP="00BD716A">
      <w:pPr>
        <w:spacing w:line="480" w:lineRule="auto"/>
        <w:jc w:val="center"/>
      </w:pPr>
      <w:r w:rsidRPr="00535E2A">
        <w:rPr>
          <w:noProof/>
        </w:rPr>
        <w:lastRenderedPageBreak/>
        <w:drawing>
          <wp:inline distT="0" distB="0" distL="0" distR="0" wp14:anchorId="10D3AEDE" wp14:editId="1E146C04">
            <wp:extent cx="5943600" cy="573722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A4F7" w14:textId="723D66A8" w:rsidR="00535E2A" w:rsidRDefault="00535E2A" w:rsidP="00BD716A">
      <w:pPr>
        <w:spacing w:line="480" w:lineRule="auto"/>
        <w:jc w:val="center"/>
      </w:pPr>
      <w:r w:rsidRPr="00535E2A">
        <w:rPr>
          <w:noProof/>
        </w:rPr>
        <w:lastRenderedPageBreak/>
        <w:drawing>
          <wp:inline distT="0" distB="0" distL="0" distR="0" wp14:anchorId="009D004F" wp14:editId="1AC0D1CD">
            <wp:extent cx="5943600" cy="574230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3C49" w14:textId="15BAAA8A" w:rsidR="00535E2A" w:rsidRDefault="00535E2A" w:rsidP="00BD716A">
      <w:pPr>
        <w:spacing w:line="480" w:lineRule="auto"/>
        <w:jc w:val="center"/>
      </w:pPr>
      <w:r w:rsidRPr="00535E2A">
        <w:rPr>
          <w:noProof/>
        </w:rPr>
        <w:lastRenderedPageBreak/>
        <w:drawing>
          <wp:inline distT="0" distB="0" distL="0" distR="0" wp14:anchorId="1697D54D" wp14:editId="1A7BAD79">
            <wp:extent cx="5943600" cy="570420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30B9" w14:textId="21B2F2B7" w:rsidR="00535E2A" w:rsidRDefault="00535E2A" w:rsidP="00BD716A">
      <w:pPr>
        <w:spacing w:line="480" w:lineRule="auto"/>
        <w:jc w:val="center"/>
      </w:pPr>
    </w:p>
    <w:p w14:paraId="69161139" w14:textId="0E9FA122" w:rsidR="00535E2A" w:rsidRDefault="00535E2A" w:rsidP="00BD716A">
      <w:pPr>
        <w:spacing w:line="480" w:lineRule="auto"/>
        <w:jc w:val="center"/>
      </w:pPr>
    </w:p>
    <w:p w14:paraId="1CF55EA2" w14:textId="0C3C390F" w:rsidR="00535E2A" w:rsidRDefault="00535E2A" w:rsidP="00BD716A">
      <w:pPr>
        <w:spacing w:line="480" w:lineRule="auto"/>
        <w:jc w:val="center"/>
      </w:pPr>
    </w:p>
    <w:p w14:paraId="7D659D82" w14:textId="3E5872BF" w:rsidR="00535E2A" w:rsidRDefault="00535E2A" w:rsidP="00BD716A">
      <w:pPr>
        <w:spacing w:line="480" w:lineRule="auto"/>
        <w:jc w:val="center"/>
      </w:pPr>
    </w:p>
    <w:p w14:paraId="6236E03A" w14:textId="77777777" w:rsidR="00535E2A" w:rsidRDefault="00535E2A" w:rsidP="00BD716A">
      <w:pPr>
        <w:spacing w:line="480" w:lineRule="auto"/>
        <w:jc w:val="center"/>
      </w:pPr>
    </w:p>
    <w:p w14:paraId="6ADC673D" w14:textId="5F015737" w:rsidR="00C965D5" w:rsidRPr="008B6208" w:rsidRDefault="00C965D5" w:rsidP="00C965D5">
      <w:pPr>
        <w:pStyle w:val="IntenseQuote"/>
        <w:rPr>
          <w:i w:val="0"/>
          <w:iCs w:val="0"/>
        </w:rPr>
      </w:pPr>
      <w:r>
        <w:rPr>
          <w:i w:val="0"/>
          <w:iCs w:val="0"/>
        </w:rPr>
        <w:lastRenderedPageBreak/>
        <w:t>FW to CSV class</w:t>
      </w:r>
    </w:p>
    <w:p w14:paraId="7EAA6B1E" w14:textId="3B2983ED" w:rsidR="00C965D5" w:rsidRDefault="00A17DA0" w:rsidP="00BD716A">
      <w:pPr>
        <w:spacing w:line="480" w:lineRule="auto"/>
        <w:jc w:val="center"/>
      </w:pPr>
      <w:r w:rsidRPr="00A17DA0">
        <w:rPr>
          <w:noProof/>
        </w:rPr>
        <w:drawing>
          <wp:inline distT="0" distB="0" distL="0" distR="0" wp14:anchorId="42B6EABF" wp14:editId="44CF4C53">
            <wp:extent cx="5943600" cy="5880735"/>
            <wp:effectExtent l="0" t="0" r="0" b="571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8936" w14:textId="5FAFD5CE" w:rsidR="00B15239" w:rsidRDefault="00B15239" w:rsidP="00BD716A">
      <w:pPr>
        <w:spacing w:line="480" w:lineRule="auto"/>
        <w:jc w:val="center"/>
      </w:pPr>
    </w:p>
    <w:p w14:paraId="7170297D" w14:textId="1E96E1D7" w:rsidR="00B15239" w:rsidRDefault="00A17DA0" w:rsidP="00BD716A">
      <w:pPr>
        <w:spacing w:line="480" w:lineRule="auto"/>
        <w:jc w:val="center"/>
      </w:pPr>
      <w:r w:rsidRPr="00A17DA0">
        <w:rPr>
          <w:noProof/>
        </w:rPr>
        <w:lastRenderedPageBreak/>
        <w:drawing>
          <wp:inline distT="0" distB="0" distL="0" distR="0" wp14:anchorId="4ED2F8C3" wp14:editId="7F093082">
            <wp:extent cx="5943600" cy="581850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BD44" w14:textId="40D02FFD" w:rsidR="00A17DA0" w:rsidRDefault="00A17DA0" w:rsidP="00BD716A">
      <w:pPr>
        <w:spacing w:line="480" w:lineRule="auto"/>
        <w:jc w:val="center"/>
      </w:pPr>
      <w:r w:rsidRPr="00A17DA0">
        <w:rPr>
          <w:noProof/>
        </w:rPr>
        <w:lastRenderedPageBreak/>
        <w:drawing>
          <wp:inline distT="0" distB="0" distL="0" distR="0" wp14:anchorId="0DCDD148" wp14:editId="0AEA7784">
            <wp:extent cx="5943600" cy="4131945"/>
            <wp:effectExtent l="0" t="0" r="0" b="190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2AB1" w14:textId="41799361" w:rsidR="00B15239" w:rsidRDefault="00B15239" w:rsidP="00BD716A">
      <w:pPr>
        <w:spacing w:line="480" w:lineRule="auto"/>
        <w:jc w:val="center"/>
      </w:pPr>
    </w:p>
    <w:p w14:paraId="7017CA39" w14:textId="5BB5F2AD" w:rsidR="00B15239" w:rsidRDefault="00B15239" w:rsidP="00BD716A">
      <w:pPr>
        <w:spacing w:line="480" w:lineRule="auto"/>
        <w:jc w:val="center"/>
      </w:pPr>
    </w:p>
    <w:p w14:paraId="6E2BCE5B" w14:textId="21986E66" w:rsidR="00B15239" w:rsidRDefault="00B15239" w:rsidP="00BD716A">
      <w:pPr>
        <w:spacing w:line="480" w:lineRule="auto"/>
        <w:jc w:val="center"/>
      </w:pPr>
    </w:p>
    <w:p w14:paraId="6FD003E9" w14:textId="1A32FF14" w:rsidR="00B15239" w:rsidRDefault="00B15239" w:rsidP="00BD716A">
      <w:pPr>
        <w:spacing w:line="480" w:lineRule="auto"/>
        <w:jc w:val="center"/>
      </w:pPr>
    </w:p>
    <w:p w14:paraId="31705871" w14:textId="3DFDA70A" w:rsidR="00B15239" w:rsidRDefault="00B15239" w:rsidP="00BD716A">
      <w:pPr>
        <w:spacing w:line="480" w:lineRule="auto"/>
        <w:jc w:val="center"/>
      </w:pPr>
    </w:p>
    <w:p w14:paraId="46FE091E" w14:textId="1AB09F9D" w:rsidR="00B15239" w:rsidRDefault="00B15239" w:rsidP="00BD716A">
      <w:pPr>
        <w:spacing w:line="480" w:lineRule="auto"/>
        <w:jc w:val="center"/>
      </w:pPr>
    </w:p>
    <w:p w14:paraId="0816CD5D" w14:textId="6DD12939" w:rsidR="00B15239" w:rsidRDefault="00B15239" w:rsidP="00BD716A">
      <w:pPr>
        <w:spacing w:line="480" w:lineRule="auto"/>
        <w:jc w:val="center"/>
      </w:pPr>
    </w:p>
    <w:p w14:paraId="0C2751A4" w14:textId="5B73C3A3" w:rsidR="00B15239" w:rsidRDefault="00B15239" w:rsidP="00BD716A">
      <w:pPr>
        <w:spacing w:line="480" w:lineRule="auto"/>
        <w:jc w:val="center"/>
      </w:pPr>
    </w:p>
    <w:p w14:paraId="032533DD" w14:textId="45434B20" w:rsidR="00B15239" w:rsidRDefault="00B15239" w:rsidP="00BD716A">
      <w:pPr>
        <w:spacing w:line="480" w:lineRule="auto"/>
        <w:jc w:val="center"/>
      </w:pPr>
    </w:p>
    <w:p w14:paraId="41A5DA0D" w14:textId="77777777" w:rsidR="00B15239" w:rsidRDefault="00B15239" w:rsidP="00BD716A">
      <w:pPr>
        <w:spacing w:line="480" w:lineRule="auto"/>
        <w:jc w:val="center"/>
      </w:pPr>
    </w:p>
    <w:p w14:paraId="1661BC18" w14:textId="17DFE795" w:rsidR="00C965D5" w:rsidRDefault="00C965D5" w:rsidP="00BD716A">
      <w:pPr>
        <w:spacing w:line="480" w:lineRule="auto"/>
        <w:jc w:val="center"/>
      </w:pPr>
    </w:p>
    <w:p w14:paraId="10A645D1" w14:textId="1F935D76" w:rsidR="00C965D5" w:rsidRPr="008B6208" w:rsidRDefault="00C965D5" w:rsidP="00C965D5">
      <w:pPr>
        <w:pStyle w:val="IntenseQuote"/>
        <w:rPr>
          <w:i w:val="0"/>
          <w:iCs w:val="0"/>
        </w:rPr>
      </w:pPr>
      <w:r>
        <w:rPr>
          <w:i w:val="0"/>
          <w:iCs w:val="0"/>
        </w:rPr>
        <w:lastRenderedPageBreak/>
        <w:t>Helper functions file</w:t>
      </w:r>
    </w:p>
    <w:p w14:paraId="03C3FBFA" w14:textId="2A7D36EA" w:rsidR="00C965D5" w:rsidRDefault="008E0E74" w:rsidP="00BD716A">
      <w:pPr>
        <w:spacing w:line="480" w:lineRule="auto"/>
        <w:jc w:val="center"/>
      </w:pPr>
      <w:r w:rsidRPr="008E0E74">
        <w:rPr>
          <w:noProof/>
        </w:rPr>
        <w:drawing>
          <wp:inline distT="0" distB="0" distL="0" distR="0" wp14:anchorId="21527965" wp14:editId="0ADF1033">
            <wp:extent cx="5943600" cy="5732145"/>
            <wp:effectExtent l="0" t="0" r="0" b="190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864D" w14:textId="5CEE2B32" w:rsidR="008E0E74" w:rsidRDefault="008E0E74" w:rsidP="00BD716A">
      <w:pPr>
        <w:spacing w:line="480" w:lineRule="auto"/>
        <w:jc w:val="center"/>
      </w:pPr>
      <w:r w:rsidRPr="008E0E74">
        <w:rPr>
          <w:noProof/>
        </w:rPr>
        <w:lastRenderedPageBreak/>
        <w:drawing>
          <wp:inline distT="0" distB="0" distL="0" distR="0" wp14:anchorId="38A4416E" wp14:editId="6E2357DA">
            <wp:extent cx="5943600" cy="5725795"/>
            <wp:effectExtent l="0" t="0" r="0" b="825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17AC" w14:textId="6EEE5602" w:rsidR="008E0E74" w:rsidRDefault="008E0E74" w:rsidP="00BD716A">
      <w:pPr>
        <w:spacing w:line="480" w:lineRule="auto"/>
        <w:jc w:val="center"/>
      </w:pPr>
      <w:r w:rsidRPr="008E0E74">
        <w:rPr>
          <w:noProof/>
        </w:rPr>
        <w:lastRenderedPageBreak/>
        <w:drawing>
          <wp:inline distT="0" distB="0" distL="0" distR="0" wp14:anchorId="2EBED2AA" wp14:editId="54201C66">
            <wp:extent cx="5943600" cy="5709285"/>
            <wp:effectExtent l="0" t="0" r="0" b="571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8C94" w14:textId="08F8F163" w:rsidR="008E0E74" w:rsidRDefault="008E0E74" w:rsidP="00BD716A">
      <w:pPr>
        <w:spacing w:line="480" w:lineRule="auto"/>
        <w:jc w:val="center"/>
      </w:pPr>
      <w:r w:rsidRPr="008E0E74">
        <w:rPr>
          <w:noProof/>
        </w:rPr>
        <w:lastRenderedPageBreak/>
        <w:drawing>
          <wp:inline distT="0" distB="0" distL="0" distR="0" wp14:anchorId="062D62E2" wp14:editId="722ED046">
            <wp:extent cx="5943600" cy="5709285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226E" w14:textId="64A51F88" w:rsidR="008E0E74" w:rsidRDefault="008E0E74" w:rsidP="00BD716A">
      <w:pPr>
        <w:spacing w:line="480" w:lineRule="auto"/>
        <w:jc w:val="center"/>
      </w:pPr>
      <w:r w:rsidRPr="008E0E74">
        <w:rPr>
          <w:noProof/>
        </w:rPr>
        <w:lastRenderedPageBreak/>
        <w:drawing>
          <wp:inline distT="0" distB="0" distL="0" distR="0" wp14:anchorId="4962632B" wp14:editId="2519AA40">
            <wp:extent cx="5943600" cy="5693410"/>
            <wp:effectExtent l="0" t="0" r="0" b="254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8CC8" w14:textId="12974101" w:rsidR="008E0E74" w:rsidRDefault="008E0E74" w:rsidP="00BD716A">
      <w:pPr>
        <w:spacing w:line="480" w:lineRule="auto"/>
        <w:jc w:val="center"/>
      </w:pPr>
      <w:r w:rsidRPr="008E0E74">
        <w:rPr>
          <w:noProof/>
        </w:rPr>
        <w:lastRenderedPageBreak/>
        <w:drawing>
          <wp:inline distT="0" distB="0" distL="0" distR="0" wp14:anchorId="3E4715D2" wp14:editId="7A43B582">
            <wp:extent cx="5943600" cy="569849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71BE" w14:textId="12023234" w:rsidR="008E0E74" w:rsidRDefault="008E0E74" w:rsidP="00BD716A">
      <w:pPr>
        <w:spacing w:line="480" w:lineRule="auto"/>
        <w:jc w:val="center"/>
      </w:pPr>
      <w:r w:rsidRPr="008E0E74">
        <w:rPr>
          <w:noProof/>
        </w:rPr>
        <w:lastRenderedPageBreak/>
        <w:drawing>
          <wp:inline distT="0" distB="0" distL="0" distR="0" wp14:anchorId="6593B354" wp14:editId="7873EAC3">
            <wp:extent cx="5943600" cy="572071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B600" w14:textId="581C3AA9" w:rsidR="008E0E74" w:rsidRDefault="008E0E74" w:rsidP="00BD716A">
      <w:pPr>
        <w:spacing w:line="480" w:lineRule="auto"/>
        <w:jc w:val="center"/>
      </w:pPr>
      <w:r w:rsidRPr="008E0E74">
        <w:rPr>
          <w:noProof/>
        </w:rPr>
        <w:lastRenderedPageBreak/>
        <w:drawing>
          <wp:inline distT="0" distB="0" distL="0" distR="0" wp14:anchorId="6936DA82" wp14:editId="3FFC963B">
            <wp:extent cx="5943600" cy="5725795"/>
            <wp:effectExtent l="0" t="0" r="0" b="825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4E72" w14:textId="538F0286" w:rsidR="008E0E74" w:rsidRPr="002D2207" w:rsidRDefault="008E0E74" w:rsidP="00BD716A">
      <w:pPr>
        <w:spacing w:line="480" w:lineRule="auto"/>
        <w:jc w:val="center"/>
      </w:pPr>
      <w:r w:rsidRPr="008E0E74">
        <w:rPr>
          <w:noProof/>
        </w:rPr>
        <w:lastRenderedPageBreak/>
        <w:drawing>
          <wp:inline distT="0" distB="0" distL="0" distR="0" wp14:anchorId="3060A838" wp14:editId="33A808CE">
            <wp:extent cx="5943600" cy="427482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E74" w:rsidRPr="002D2207" w:rsidSect="00860EAD">
      <w:headerReference w:type="default" r:id="rId39"/>
      <w:footnotePr>
        <w:pos w:val="beneathText"/>
      </w:footnotePr>
      <w:type w:val="continuous"/>
      <w:pgSz w:w="12240" w:h="15840"/>
      <w:pgMar w:top="1440" w:right="1440" w:bottom="1440" w:left="1440" w:header="432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BDD60" w14:textId="77777777" w:rsidR="00BE306F" w:rsidRDefault="00BE306F">
      <w:r>
        <w:separator/>
      </w:r>
    </w:p>
  </w:endnote>
  <w:endnote w:type="continuationSeparator" w:id="0">
    <w:p w14:paraId="7861736C" w14:textId="77777777" w:rsidR="00BE306F" w:rsidRDefault="00BE3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arSymbol">
    <w:altName w:val="Yu Gothic"/>
    <w:charset w:val="80"/>
    <w:family w:val="auto"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B90A1" w14:textId="70417975" w:rsidR="00DA4A81" w:rsidRDefault="00000000" w:rsidP="00832C5A">
    <w:pPr>
      <w:pStyle w:val="Footer"/>
      <w:tabs>
        <w:tab w:val="clear" w:pos="4320"/>
        <w:tab w:val="clear" w:pos="8640"/>
        <w:tab w:val="right" w:pos="9360"/>
      </w:tabs>
    </w:pPr>
    <w:sdt>
      <w:sdtPr>
        <w:rPr>
          <w:rStyle w:val="Style1"/>
        </w:rPr>
        <w:id w:val="689415968"/>
        <w:placeholder>
          <w:docPart w:val="7DD0155F3C0249EEBF26D14F521006B8"/>
        </w:placeholder>
        <w15:color w:val="000000"/>
      </w:sdtPr>
      <w:sdtContent>
        <w:r w:rsidR="00FA64BB">
          <w:rPr>
            <w:rStyle w:val="Style1"/>
          </w:rPr>
          <w:t>Summer</w:t>
        </w:r>
        <w:r w:rsidR="00B27234">
          <w:rPr>
            <w:rStyle w:val="Style1"/>
          </w:rPr>
          <w:t xml:space="preserve"> 202</w:t>
        </w:r>
        <w:r w:rsidR="00FA64BB">
          <w:rPr>
            <w:rStyle w:val="Style1"/>
          </w:rPr>
          <w:t>2</w:t>
        </w:r>
      </w:sdtContent>
    </w:sdt>
    <w:r w:rsidR="00DA4A81">
      <w:tab/>
    </w:r>
    <w:sdt>
      <w:sdtPr>
        <w:id w:val="13319372"/>
        <w:docPartObj>
          <w:docPartGallery w:val="Page Numbers (Bottom of Page)"/>
          <w:docPartUnique/>
        </w:docPartObj>
      </w:sdtPr>
      <w:sdtContent>
        <w:sdt>
          <w:sdtPr>
            <w:id w:val="565050523"/>
            <w:docPartObj>
              <w:docPartGallery w:val="Page Numbers (Top of Page)"/>
              <w:docPartUnique/>
            </w:docPartObj>
          </w:sdtPr>
          <w:sdtContent>
            <w:r w:rsidR="00DA4A81">
              <w:t xml:space="preserve">Page </w:t>
            </w:r>
            <w:r w:rsidR="009D0DA1">
              <w:rPr>
                <w:b/>
                <w:sz w:val="24"/>
                <w:szCs w:val="24"/>
              </w:rPr>
              <w:fldChar w:fldCharType="begin"/>
            </w:r>
            <w:r w:rsidR="00DA4A81">
              <w:rPr>
                <w:b/>
              </w:rPr>
              <w:instrText xml:space="preserve"> PAGE </w:instrText>
            </w:r>
            <w:r w:rsidR="009D0DA1">
              <w:rPr>
                <w:b/>
                <w:sz w:val="24"/>
                <w:szCs w:val="24"/>
              </w:rPr>
              <w:fldChar w:fldCharType="separate"/>
            </w:r>
            <w:r w:rsidR="00757E5A">
              <w:rPr>
                <w:b/>
                <w:noProof/>
              </w:rPr>
              <w:t>1</w:t>
            </w:r>
            <w:r w:rsidR="009D0DA1">
              <w:rPr>
                <w:b/>
                <w:sz w:val="24"/>
                <w:szCs w:val="24"/>
              </w:rPr>
              <w:fldChar w:fldCharType="end"/>
            </w:r>
            <w:r w:rsidR="00DA4A81">
              <w:t xml:space="preserve"> of </w:t>
            </w:r>
            <w:r w:rsidR="009D0DA1">
              <w:rPr>
                <w:b/>
                <w:sz w:val="24"/>
                <w:szCs w:val="24"/>
              </w:rPr>
              <w:fldChar w:fldCharType="begin"/>
            </w:r>
            <w:r w:rsidR="00DA4A81">
              <w:rPr>
                <w:b/>
              </w:rPr>
              <w:instrText xml:space="preserve"> NUMPAGES  </w:instrText>
            </w:r>
            <w:r w:rsidR="009D0DA1">
              <w:rPr>
                <w:b/>
                <w:sz w:val="24"/>
                <w:szCs w:val="24"/>
              </w:rPr>
              <w:fldChar w:fldCharType="separate"/>
            </w:r>
            <w:r w:rsidR="00757E5A">
              <w:rPr>
                <w:b/>
                <w:noProof/>
              </w:rPr>
              <w:t>1</w:t>
            </w:r>
            <w:r w:rsidR="009D0DA1">
              <w:rPr>
                <w:b/>
                <w:sz w:val="24"/>
                <w:szCs w:val="24"/>
              </w:rPr>
              <w:fldChar w:fldCharType="end"/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D44FA" w14:textId="77777777" w:rsidR="00940FEA" w:rsidRDefault="003717C2" w:rsidP="00940FEA">
    <w:pPr>
      <w:pStyle w:val="Footer"/>
      <w:tabs>
        <w:tab w:val="clear" w:pos="8640"/>
        <w:tab w:val="right" w:pos="9270"/>
      </w:tabs>
      <w:jc w:val="both"/>
    </w:pPr>
    <w:r>
      <w:t>Type Semester and year here (Spring 2013, etc.)</w:t>
    </w:r>
    <w:r w:rsidR="00940FEA">
      <w:tab/>
    </w:r>
    <w:r w:rsidR="00940FEA">
      <w:tab/>
      <w:t xml:space="preserve">page </w:t>
    </w:r>
    <w:sdt>
      <w:sdtPr>
        <w:id w:val="13319345"/>
        <w:docPartObj>
          <w:docPartGallery w:val="Page Numbers (Bottom of Page)"/>
          <w:docPartUnique/>
        </w:docPartObj>
      </w:sdtPr>
      <w:sdtContent>
        <w:r w:rsidR="00661EEA">
          <w:fldChar w:fldCharType="begin"/>
        </w:r>
        <w:r w:rsidR="00661EEA">
          <w:instrText xml:space="preserve"> PAGE   \* MERGEFORMAT </w:instrText>
        </w:r>
        <w:r w:rsidR="00661EEA">
          <w:fldChar w:fldCharType="separate"/>
        </w:r>
        <w:r w:rsidR="000D2453">
          <w:rPr>
            <w:noProof/>
          </w:rPr>
          <w:t>1</w:t>
        </w:r>
        <w:r w:rsidR="00661EEA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1030F" w14:textId="77777777" w:rsidR="00BE306F" w:rsidRDefault="00BE306F">
      <w:r>
        <w:separator/>
      </w:r>
    </w:p>
  </w:footnote>
  <w:footnote w:type="continuationSeparator" w:id="0">
    <w:p w14:paraId="76449AFE" w14:textId="77777777" w:rsidR="00BE306F" w:rsidRDefault="00BE30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55E56" w14:textId="77777777" w:rsidR="00942CA0" w:rsidRDefault="00942CA0" w:rsidP="009C3EC8">
    <w:pPr>
      <w:pStyle w:val="Header"/>
      <w:tabs>
        <w:tab w:val="clear" w:pos="8640"/>
        <w:tab w:val="left" w:pos="585"/>
        <w:tab w:val="right" w:pos="9360"/>
      </w:tabs>
    </w:pPr>
    <w:r>
      <w:tab/>
    </w:r>
    <w:r w:rsidR="009C3EC8">
      <w:tab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286964" w14:textId="77777777" w:rsidR="00940FEA" w:rsidRDefault="00940FEA" w:rsidP="00940FEA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438AD" w14:textId="5F6B8972" w:rsidR="00860EAD" w:rsidRDefault="00860EAD" w:rsidP="00832C5A">
    <w:pPr>
      <w:pStyle w:val="Header"/>
      <w:tabs>
        <w:tab w:val="clear" w:pos="4320"/>
        <w:tab w:val="clear" w:pos="8640"/>
        <w:tab w:val="right" w:pos="9360"/>
      </w:tabs>
    </w:pPr>
    <w:r>
      <w:tab/>
    </w:r>
    <w:sdt>
      <w:sdtPr>
        <w:rPr>
          <w:rStyle w:val="Style1"/>
        </w:rPr>
        <w:id w:val="1255242423"/>
        <w:placeholder>
          <w:docPart w:val="BD01031100F74C62AF7752A95EC65DDF"/>
        </w:placeholder>
        <w15:color w:val="000000"/>
      </w:sdtPr>
      <w:sdtContent>
        <w:r w:rsidR="00E422D0">
          <w:rPr>
            <w:rStyle w:val="Style1"/>
          </w:rPr>
          <w:t>End to End Data Migration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  <w:sz w:val="20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StarSymbol"/>
        <w:sz w:val="18"/>
        <w:szCs w:val="18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bullet"/>
      <w:lvlText w:val=""/>
      <w:lvlJc w:val="left"/>
      <w:pPr>
        <w:tabs>
          <w:tab w:val="num" w:pos="1494"/>
        </w:tabs>
        <w:ind w:left="1494" w:hanging="360"/>
      </w:pPr>
      <w:rPr>
        <w:rFonts w:ascii="Wingdings" w:hAnsi="Wingdings" w:cs="StarSymbol"/>
        <w:sz w:val="18"/>
        <w:szCs w:val="18"/>
      </w:r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</w:abstractNum>
  <w:abstractNum w:abstractNumId="5" w15:restartNumberingAfterBreak="0">
    <w:nsid w:val="00000006"/>
    <w:multiLevelType w:val="multilevel"/>
    <w:tmpl w:val="00000006"/>
    <w:lvl w:ilvl="0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StarSymbol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1800"/>
        </w:tabs>
        <w:ind w:left="1800" w:hanging="360"/>
      </w:pPr>
      <w:rPr>
        <w:rFonts w:ascii="Wingdings 2" w:hAnsi="Wingdings 2" w:cs="Star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StarSymbol" w:hAnsi="StarSymbol" w:cs="Star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Star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2880"/>
        </w:tabs>
        <w:ind w:left="2880" w:hanging="360"/>
      </w:pPr>
      <w:rPr>
        <w:rFonts w:ascii="Wingdings 2" w:hAnsi="Wingdings 2" w:cs="Star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3240"/>
        </w:tabs>
        <w:ind w:left="3240" w:hanging="360"/>
      </w:pPr>
      <w:rPr>
        <w:rFonts w:ascii="StarSymbol" w:hAnsi="StarSymbol" w:cs="Star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Star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3960"/>
        </w:tabs>
        <w:ind w:left="3960" w:hanging="360"/>
      </w:pPr>
      <w:rPr>
        <w:rFonts w:ascii="Wingdings 2" w:hAnsi="Wingdings 2" w:cs="Star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StarSymbol" w:hAnsi="StarSymbol" w:cs="StarSymbol"/>
        <w:sz w:val="18"/>
        <w:szCs w:val="18"/>
      </w:rPr>
    </w:lvl>
  </w:abstractNum>
  <w:abstractNum w:abstractNumId="6" w15:restartNumberingAfterBreak="0">
    <w:nsid w:val="00000007"/>
    <w:multiLevelType w:val="multilevel"/>
    <w:tmpl w:val="00000007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StarSymbol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080" w:hanging="360"/>
      </w:pPr>
      <w:rPr>
        <w:rFonts w:ascii="Wingdings 2" w:hAnsi="Wingdings 2" w:cs="StarSymbol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StarSymbol" w:hAnsi="StarSymbol" w:cs="StarSymbol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StarSymbol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2160"/>
        </w:tabs>
        <w:ind w:left="2160" w:hanging="360"/>
      </w:pPr>
      <w:rPr>
        <w:rFonts w:ascii="Wingdings 2" w:hAnsi="Wingdings 2" w:cs="Star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2520"/>
        </w:tabs>
        <w:ind w:left="2520" w:hanging="360"/>
      </w:pPr>
      <w:rPr>
        <w:rFonts w:ascii="StarSymbol" w:hAnsi="StarSymbol" w:cs="Star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Star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3240"/>
        </w:tabs>
        <w:ind w:left="3240" w:hanging="360"/>
      </w:pPr>
      <w:rPr>
        <w:rFonts w:ascii="Wingdings 2" w:hAnsi="Wingdings 2" w:cs="Star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StarSymbol" w:hAnsi="StarSymbol" w:cs="StarSymbol"/>
        <w:sz w:val="18"/>
        <w:szCs w:val="18"/>
      </w:rPr>
    </w:lvl>
  </w:abstractNum>
  <w:num w:numId="1" w16cid:durableId="1048607423">
    <w:abstractNumId w:val="0"/>
  </w:num>
  <w:num w:numId="2" w16cid:durableId="2052998276">
    <w:abstractNumId w:val="1"/>
  </w:num>
  <w:num w:numId="3" w16cid:durableId="1494833445">
    <w:abstractNumId w:val="2"/>
  </w:num>
  <w:num w:numId="4" w16cid:durableId="1581981863">
    <w:abstractNumId w:val="3"/>
  </w:num>
  <w:num w:numId="5" w16cid:durableId="1921864645">
    <w:abstractNumId w:val="4"/>
  </w:num>
  <w:num w:numId="6" w16cid:durableId="725765551">
    <w:abstractNumId w:val="5"/>
  </w:num>
  <w:num w:numId="7" w16cid:durableId="1596211544">
    <w:abstractNumId w:val="6"/>
  </w:num>
  <w:num w:numId="8" w16cid:durableId="1973558790">
    <w:abstractNumId w:val="0"/>
  </w:num>
  <w:num w:numId="9" w16cid:durableId="637610198">
    <w:abstractNumId w:val="0"/>
  </w:num>
  <w:num w:numId="10" w16cid:durableId="49572375">
    <w:abstractNumId w:val="0"/>
  </w:num>
  <w:num w:numId="11" w16cid:durableId="825975787">
    <w:abstractNumId w:val="0"/>
  </w:num>
  <w:num w:numId="12" w16cid:durableId="1197506258">
    <w:abstractNumId w:val="0"/>
  </w:num>
  <w:num w:numId="13" w16cid:durableId="909509887">
    <w:abstractNumId w:val="0"/>
  </w:num>
  <w:num w:numId="14" w16cid:durableId="2117823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0"/>
  <w:displayHorizontalDrawingGridEvery w:val="0"/>
  <w:displayVerticalDrawingGridEvery w:val="0"/>
  <w:noPunctuationKerning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E5A"/>
    <w:rsid w:val="00022356"/>
    <w:rsid w:val="0002671F"/>
    <w:rsid w:val="00041574"/>
    <w:rsid w:val="00053F58"/>
    <w:rsid w:val="00081244"/>
    <w:rsid w:val="00096FF4"/>
    <w:rsid w:val="000A1060"/>
    <w:rsid w:val="000B76C3"/>
    <w:rsid w:val="000C418C"/>
    <w:rsid w:val="000D2453"/>
    <w:rsid w:val="0010564B"/>
    <w:rsid w:val="0015397C"/>
    <w:rsid w:val="001604F5"/>
    <w:rsid w:val="001A19F0"/>
    <w:rsid w:val="001A4619"/>
    <w:rsid w:val="001D0C42"/>
    <w:rsid w:val="001D5585"/>
    <w:rsid w:val="002043B5"/>
    <w:rsid w:val="0020618C"/>
    <w:rsid w:val="00257E6A"/>
    <w:rsid w:val="002631A8"/>
    <w:rsid w:val="002752CD"/>
    <w:rsid w:val="00276F49"/>
    <w:rsid w:val="00296A99"/>
    <w:rsid w:val="002A51F2"/>
    <w:rsid w:val="002C49D3"/>
    <w:rsid w:val="002D1F78"/>
    <w:rsid w:val="002D2207"/>
    <w:rsid w:val="002D44AA"/>
    <w:rsid w:val="00312409"/>
    <w:rsid w:val="00315027"/>
    <w:rsid w:val="003156F5"/>
    <w:rsid w:val="003222EA"/>
    <w:rsid w:val="003421BD"/>
    <w:rsid w:val="003515AC"/>
    <w:rsid w:val="00370B10"/>
    <w:rsid w:val="003717C2"/>
    <w:rsid w:val="003B29B3"/>
    <w:rsid w:val="003C1220"/>
    <w:rsid w:val="003C24FD"/>
    <w:rsid w:val="003C3ECF"/>
    <w:rsid w:val="003C7AF8"/>
    <w:rsid w:val="003D09E2"/>
    <w:rsid w:val="003E2F14"/>
    <w:rsid w:val="003F0101"/>
    <w:rsid w:val="004018E2"/>
    <w:rsid w:val="00413053"/>
    <w:rsid w:val="00413EE8"/>
    <w:rsid w:val="00463196"/>
    <w:rsid w:val="0048716E"/>
    <w:rsid w:val="004D6A06"/>
    <w:rsid w:val="004E437A"/>
    <w:rsid w:val="00535E2A"/>
    <w:rsid w:val="00540446"/>
    <w:rsid w:val="0055278F"/>
    <w:rsid w:val="00552D00"/>
    <w:rsid w:val="00553916"/>
    <w:rsid w:val="00576099"/>
    <w:rsid w:val="00577F83"/>
    <w:rsid w:val="00596403"/>
    <w:rsid w:val="005A64BE"/>
    <w:rsid w:val="005B0EB9"/>
    <w:rsid w:val="005B7B27"/>
    <w:rsid w:val="005C4BD3"/>
    <w:rsid w:val="005E0335"/>
    <w:rsid w:val="005F36DD"/>
    <w:rsid w:val="006021A8"/>
    <w:rsid w:val="0060752E"/>
    <w:rsid w:val="00613B93"/>
    <w:rsid w:val="00651E4C"/>
    <w:rsid w:val="00655417"/>
    <w:rsid w:val="00661EEA"/>
    <w:rsid w:val="00685D65"/>
    <w:rsid w:val="00693E91"/>
    <w:rsid w:val="006A0CB0"/>
    <w:rsid w:val="006E096A"/>
    <w:rsid w:val="006E2DDA"/>
    <w:rsid w:val="006E4535"/>
    <w:rsid w:val="006F3AE9"/>
    <w:rsid w:val="00700705"/>
    <w:rsid w:val="00720B45"/>
    <w:rsid w:val="0072448B"/>
    <w:rsid w:val="00727604"/>
    <w:rsid w:val="00737B41"/>
    <w:rsid w:val="00757E5A"/>
    <w:rsid w:val="00771DD5"/>
    <w:rsid w:val="00772707"/>
    <w:rsid w:val="007916DC"/>
    <w:rsid w:val="007A261A"/>
    <w:rsid w:val="007B4493"/>
    <w:rsid w:val="007E31A6"/>
    <w:rsid w:val="007E680C"/>
    <w:rsid w:val="007F117B"/>
    <w:rsid w:val="007F7C44"/>
    <w:rsid w:val="00804E8F"/>
    <w:rsid w:val="0081600E"/>
    <w:rsid w:val="008237C8"/>
    <w:rsid w:val="00832C5A"/>
    <w:rsid w:val="00860EAD"/>
    <w:rsid w:val="00881171"/>
    <w:rsid w:val="008930A1"/>
    <w:rsid w:val="008A196B"/>
    <w:rsid w:val="008B6208"/>
    <w:rsid w:val="008C27D5"/>
    <w:rsid w:val="008C36AB"/>
    <w:rsid w:val="008C65FF"/>
    <w:rsid w:val="008C7FAC"/>
    <w:rsid w:val="008D61D8"/>
    <w:rsid w:val="008E0E74"/>
    <w:rsid w:val="008E7698"/>
    <w:rsid w:val="00917B90"/>
    <w:rsid w:val="0092724D"/>
    <w:rsid w:val="00927AD0"/>
    <w:rsid w:val="00940FEA"/>
    <w:rsid w:val="00942CA0"/>
    <w:rsid w:val="00970410"/>
    <w:rsid w:val="009711AC"/>
    <w:rsid w:val="0097443C"/>
    <w:rsid w:val="00987F21"/>
    <w:rsid w:val="009A261E"/>
    <w:rsid w:val="009C3EC8"/>
    <w:rsid w:val="009C4488"/>
    <w:rsid w:val="009C4B77"/>
    <w:rsid w:val="009D0DA1"/>
    <w:rsid w:val="009D5247"/>
    <w:rsid w:val="009E1486"/>
    <w:rsid w:val="009F46A1"/>
    <w:rsid w:val="00A009CF"/>
    <w:rsid w:val="00A17DA0"/>
    <w:rsid w:val="00A2651A"/>
    <w:rsid w:val="00A32467"/>
    <w:rsid w:val="00A41ED5"/>
    <w:rsid w:val="00A44FD7"/>
    <w:rsid w:val="00A53AEA"/>
    <w:rsid w:val="00A96E43"/>
    <w:rsid w:val="00AC5D10"/>
    <w:rsid w:val="00AD1A35"/>
    <w:rsid w:val="00AD1BF2"/>
    <w:rsid w:val="00AE776C"/>
    <w:rsid w:val="00AF3FA8"/>
    <w:rsid w:val="00B0056F"/>
    <w:rsid w:val="00B06D57"/>
    <w:rsid w:val="00B11807"/>
    <w:rsid w:val="00B15239"/>
    <w:rsid w:val="00B265DF"/>
    <w:rsid w:val="00B27234"/>
    <w:rsid w:val="00B275E0"/>
    <w:rsid w:val="00B348AE"/>
    <w:rsid w:val="00B45653"/>
    <w:rsid w:val="00B640C2"/>
    <w:rsid w:val="00B711B2"/>
    <w:rsid w:val="00BA59F0"/>
    <w:rsid w:val="00BB5A16"/>
    <w:rsid w:val="00BD5706"/>
    <w:rsid w:val="00BD716A"/>
    <w:rsid w:val="00BE306F"/>
    <w:rsid w:val="00C04270"/>
    <w:rsid w:val="00C13AAE"/>
    <w:rsid w:val="00C14D23"/>
    <w:rsid w:val="00C7022B"/>
    <w:rsid w:val="00C7223E"/>
    <w:rsid w:val="00C876E2"/>
    <w:rsid w:val="00C965D5"/>
    <w:rsid w:val="00CA5628"/>
    <w:rsid w:val="00CC4D5D"/>
    <w:rsid w:val="00CC5075"/>
    <w:rsid w:val="00CD1DA2"/>
    <w:rsid w:val="00CD6336"/>
    <w:rsid w:val="00CD7C13"/>
    <w:rsid w:val="00CF7CD8"/>
    <w:rsid w:val="00D034FF"/>
    <w:rsid w:val="00D21E09"/>
    <w:rsid w:val="00D23DCC"/>
    <w:rsid w:val="00D62A29"/>
    <w:rsid w:val="00D736C7"/>
    <w:rsid w:val="00DA1FA4"/>
    <w:rsid w:val="00DA32CB"/>
    <w:rsid w:val="00DA4A81"/>
    <w:rsid w:val="00DA6682"/>
    <w:rsid w:val="00DC009D"/>
    <w:rsid w:val="00DE7BDC"/>
    <w:rsid w:val="00E052A3"/>
    <w:rsid w:val="00E128EF"/>
    <w:rsid w:val="00E146F7"/>
    <w:rsid w:val="00E1516B"/>
    <w:rsid w:val="00E422D0"/>
    <w:rsid w:val="00E60899"/>
    <w:rsid w:val="00E673CA"/>
    <w:rsid w:val="00E80199"/>
    <w:rsid w:val="00E938A5"/>
    <w:rsid w:val="00EB024A"/>
    <w:rsid w:val="00EC31CC"/>
    <w:rsid w:val="00ED2733"/>
    <w:rsid w:val="00F12EDF"/>
    <w:rsid w:val="00F50EEE"/>
    <w:rsid w:val="00F6598E"/>
    <w:rsid w:val="00F84C8D"/>
    <w:rsid w:val="00FA220A"/>
    <w:rsid w:val="00FA5CC3"/>
    <w:rsid w:val="00FA64BB"/>
    <w:rsid w:val="00FD5F79"/>
    <w:rsid w:val="00FE0A21"/>
    <w:rsid w:val="00FF5047"/>
    <w:rsid w:val="00FF7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A92A2E"/>
  <w15:docId w15:val="{10AB1A7D-10AA-4CAE-B0A8-1C5894C99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45653"/>
    <w:pPr>
      <w:suppressAutoHyphens/>
    </w:pPr>
    <w:rPr>
      <w:sz w:val="24"/>
      <w:lang w:eastAsia="ar-SA"/>
    </w:rPr>
  </w:style>
  <w:style w:type="paragraph" w:styleId="Heading1">
    <w:name w:val="heading 1"/>
    <w:basedOn w:val="Normal"/>
    <w:next w:val="Normal"/>
    <w:qFormat/>
    <w:rsid w:val="00B45653"/>
    <w:pPr>
      <w:keepNext/>
      <w:tabs>
        <w:tab w:val="num" w:pos="0"/>
      </w:tabs>
      <w:spacing w:before="120"/>
      <w:outlineLvl w:val="0"/>
    </w:pPr>
    <w:rPr>
      <w:b/>
      <w:u w:val="single"/>
    </w:rPr>
  </w:style>
  <w:style w:type="paragraph" w:styleId="Heading2">
    <w:name w:val="heading 2"/>
    <w:basedOn w:val="Normal"/>
    <w:next w:val="Normal"/>
    <w:qFormat/>
    <w:rsid w:val="00B45653"/>
    <w:pPr>
      <w:keepNext/>
      <w:tabs>
        <w:tab w:val="num" w:pos="0"/>
      </w:tabs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B45653"/>
    <w:pPr>
      <w:keepNext/>
      <w:tabs>
        <w:tab w:val="num" w:pos="0"/>
      </w:tabs>
      <w:outlineLvl w:val="2"/>
    </w:pPr>
    <w:rPr>
      <w:bCs/>
      <w:iCs/>
    </w:rPr>
  </w:style>
  <w:style w:type="paragraph" w:styleId="Heading4">
    <w:name w:val="heading 4"/>
    <w:basedOn w:val="Normal"/>
    <w:next w:val="Normal"/>
    <w:qFormat/>
    <w:rsid w:val="00B45653"/>
    <w:pPr>
      <w:keepNext/>
      <w:numPr>
        <w:ilvl w:val="3"/>
        <w:numId w:val="1"/>
      </w:numPr>
      <w:spacing w:before="120"/>
      <w:outlineLvl w:val="3"/>
    </w:pPr>
    <w:rPr>
      <w:b/>
      <w:bCs/>
      <w:sz w:val="22"/>
      <w:szCs w:val="24"/>
    </w:rPr>
  </w:style>
  <w:style w:type="paragraph" w:styleId="Heading5">
    <w:name w:val="heading 5"/>
    <w:basedOn w:val="Normal"/>
    <w:next w:val="Normal"/>
    <w:qFormat/>
    <w:rsid w:val="00B45653"/>
    <w:pPr>
      <w:keepNext/>
      <w:tabs>
        <w:tab w:val="num" w:pos="0"/>
      </w:tabs>
      <w:ind w:left="720"/>
      <w:outlineLvl w:val="4"/>
    </w:pPr>
    <w:rPr>
      <w:b/>
      <w:bCs/>
      <w:sz w:val="20"/>
      <w:u w:val="single"/>
    </w:rPr>
  </w:style>
  <w:style w:type="paragraph" w:styleId="Heading6">
    <w:name w:val="heading 6"/>
    <w:basedOn w:val="Normal"/>
    <w:next w:val="Normal"/>
    <w:qFormat/>
    <w:rsid w:val="00B45653"/>
    <w:pPr>
      <w:keepNext/>
      <w:tabs>
        <w:tab w:val="num" w:pos="0"/>
      </w:tabs>
      <w:jc w:val="center"/>
      <w:outlineLvl w:val="5"/>
    </w:pPr>
    <w:rPr>
      <w:b/>
      <w:sz w:val="40"/>
    </w:rPr>
  </w:style>
  <w:style w:type="paragraph" w:styleId="Heading7">
    <w:name w:val="heading 7"/>
    <w:basedOn w:val="Normal"/>
    <w:next w:val="Normal"/>
    <w:qFormat/>
    <w:rsid w:val="00B45653"/>
    <w:pPr>
      <w:keepNext/>
      <w:tabs>
        <w:tab w:val="num" w:pos="0"/>
      </w:tabs>
      <w:outlineLvl w:val="6"/>
    </w:pPr>
    <w:rPr>
      <w:b/>
      <w:bCs/>
      <w:sz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2z0">
    <w:name w:val="WW8Num2z0"/>
    <w:rsid w:val="00B45653"/>
    <w:rPr>
      <w:rFonts w:ascii="Symbol" w:hAnsi="Symbol"/>
      <w:sz w:val="20"/>
    </w:rPr>
  </w:style>
  <w:style w:type="character" w:customStyle="1" w:styleId="WW8Num3z0">
    <w:name w:val="WW8Num3z0"/>
    <w:rsid w:val="00B45653"/>
    <w:rPr>
      <w:rFonts w:ascii="Symbol" w:hAnsi="Symbol"/>
      <w:sz w:val="20"/>
    </w:rPr>
  </w:style>
  <w:style w:type="character" w:customStyle="1" w:styleId="WW8Num4z0">
    <w:name w:val="WW8Num4z0"/>
    <w:rsid w:val="00B45653"/>
    <w:rPr>
      <w:rFonts w:ascii="Symbol" w:hAnsi="Symbol"/>
    </w:rPr>
  </w:style>
  <w:style w:type="character" w:customStyle="1" w:styleId="WW8Num5z0">
    <w:name w:val="WW8Num5z0"/>
    <w:rsid w:val="00B45653"/>
    <w:rPr>
      <w:rFonts w:ascii="Symbol" w:hAnsi="Symbol"/>
    </w:rPr>
  </w:style>
  <w:style w:type="character" w:customStyle="1" w:styleId="Absatz-Standardschriftart">
    <w:name w:val="Absatz-Standardschriftart"/>
    <w:rsid w:val="00B45653"/>
  </w:style>
  <w:style w:type="character" w:customStyle="1" w:styleId="WW-Absatz-Standardschriftart">
    <w:name w:val="WW-Absatz-Standardschriftart"/>
    <w:rsid w:val="00B45653"/>
  </w:style>
  <w:style w:type="character" w:customStyle="1" w:styleId="WW-Absatz-Standardschriftart1">
    <w:name w:val="WW-Absatz-Standardschriftart1"/>
    <w:rsid w:val="00B45653"/>
  </w:style>
  <w:style w:type="character" w:customStyle="1" w:styleId="WW-Absatz-Standardschriftart11">
    <w:name w:val="WW-Absatz-Standardschriftart11"/>
    <w:rsid w:val="00B45653"/>
  </w:style>
  <w:style w:type="character" w:customStyle="1" w:styleId="WW8Num1z0">
    <w:name w:val="WW8Num1z0"/>
    <w:rsid w:val="00B45653"/>
    <w:rPr>
      <w:rFonts w:ascii="Symbol" w:hAnsi="Symbol"/>
      <w:sz w:val="20"/>
    </w:rPr>
  </w:style>
  <w:style w:type="character" w:customStyle="1" w:styleId="WW8Num1z1">
    <w:name w:val="WW8Num1z1"/>
    <w:rsid w:val="00B45653"/>
    <w:rPr>
      <w:rFonts w:ascii="Courier New" w:hAnsi="Courier New"/>
      <w:sz w:val="20"/>
    </w:rPr>
  </w:style>
  <w:style w:type="character" w:customStyle="1" w:styleId="WW8Num1z2">
    <w:name w:val="WW8Num1z2"/>
    <w:rsid w:val="00B45653"/>
    <w:rPr>
      <w:rFonts w:ascii="Wingdings" w:hAnsi="Wingdings"/>
      <w:sz w:val="20"/>
    </w:rPr>
  </w:style>
  <w:style w:type="character" w:customStyle="1" w:styleId="WW8Num2z1">
    <w:name w:val="WW8Num2z1"/>
    <w:rsid w:val="00B45653"/>
    <w:rPr>
      <w:rFonts w:ascii="Courier New" w:hAnsi="Courier New"/>
      <w:sz w:val="20"/>
    </w:rPr>
  </w:style>
  <w:style w:type="character" w:customStyle="1" w:styleId="WW8Num2z2">
    <w:name w:val="WW8Num2z2"/>
    <w:rsid w:val="00B45653"/>
    <w:rPr>
      <w:rFonts w:ascii="Wingdings" w:hAnsi="Wingdings"/>
      <w:sz w:val="20"/>
    </w:rPr>
  </w:style>
  <w:style w:type="character" w:customStyle="1" w:styleId="WW8Num3z1">
    <w:name w:val="WW8Num3z1"/>
    <w:rsid w:val="00B45653"/>
    <w:rPr>
      <w:rFonts w:ascii="Courier New" w:hAnsi="Courier New"/>
      <w:sz w:val="20"/>
    </w:rPr>
  </w:style>
  <w:style w:type="character" w:customStyle="1" w:styleId="WW8Num3z2">
    <w:name w:val="WW8Num3z2"/>
    <w:rsid w:val="00B45653"/>
    <w:rPr>
      <w:rFonts w:ascii="Wingdings" w:hAnsi="Wingdings"/>
      <w:sz w:val="20"/>
    </w:rPr>
  </w:style>
  <w:style w:type="character" w:customStyle="1" w:styleId="WW8Num6z0">
    <w:name w:val="WW8Num6z0"/>
    <w:rsid w:val="00B45653"/>
    <w:rPr>
      <w:rFonts w:ascii="Symbol" w:hAnsi="Symbol"/>
    </w:rPr>
  </w:style>
  <w:style w:type="character" w:customStyle="1" w:styleId="WW8Num6z1">
    <w:name w:val="WW8Num6z1"/>
    <w:rsid w:val="00B45653"/>
    <w:rPr>
      <w:rFonts w:ascii="Courier New" w:hAnsi="Courier New"/>
    </w:rPr>
  </w:style>
  <w:style w:type="character" w:customStyle="1" w:styleId="WW8Num6z2">
    <w:name w:val="WW8Num6z2"/>
    <w:rsid w:val="00B45653"/>
    <w:rPr>
      <w:rFonts w:ascii="Wingdings" w:hAnsi="Wingdings"/>
    </w:rPr>
  </w:style>
  <w:style w:type="character" w:customStyle="1" w:styleId="WW8Num7z0">
    <w:name w:val="WW8Num7z0"/>
    <w:rsid w:val="00B45653"/>
    <w:rPr>
      <w:rFonts w:ascii="Symbol" w:hAnsi="Symbol"/>
      <w:sz w:val="20"/>
    </w:rPr>
  </w:style>
  <w:style w:type="character" w:customStyle="1" w:styleId="WW8Num7z1">
    <w:name w:val="WW8Num7z1"/>
    <w:rsid w:val="00B45653"/>
    <w:rPr>
      <w:rFonts w:ascii="Courier New" w:hAnsi="Courier New"/>
      <w:sz w:val="20"/>
    </w:rPr>
  </w:style>
  <w:style w:type="character" w:customStyle="1" w:styleId="WW8Num7z2">
    <w:name w:val="WW8Num7z2"/>
    <w:rsid w:val="00B45653"/>
    <w:rPr>
      <w:rFonts w:ascii="Wingdings" w:hAnsi="Wingdings"/>
      <w:sz w:val="20"/>
    </w:rPr>
  </w:style>
  <w:style w:type="character" w:customStyle="1" w:styleId="WW8Num8z0">
    <w:name w:val="WW8Num8z0"/>
    <w:rsid w:val="00B45653"/>
    <w:rPr>
      <w:rFonts w:ascii="Symbol" w:hAnsi="Symbol"/>
    </w:rPr>
  </w:style>
  <w:style w:type="character" w:customStyle="1" w:styleId="WW8Num9z0">
    <w:name w:val="WW8Num9z0"/>
    <w:rsid w:val="00B45653"/>
    <w:rPr>
      <w:rFonts w:ascii="Wingdings" w:hAnsi="Wingdings"/>
    </w:rPr>
  </w:style>
  <w:style w:type="character" w:customStyle="1" w:styleId="WW8Num9z1">
    <w:name w:val="WW8Num9z1"/>
    <w:rsid w:val="00B45653"/>
    <w:rPr>
      <w:rFonts w:ascii="Courier New" w:hAnsi="Courier New"/>
    </w:rPr>
  </w:style>
  <w:style w:type="character" w:customStyle="1" w:styleId="WW8Num9z3">
    <w:name w:val="WW8Num9z3"/>
    <w:rsid w:val="00B45653"/>
    <w:rPr>
      <w:rFonts w:ascii="Symbol" w:hAnsi="Symbol"/>
    </w:rPr>
  </w:style>
  <w:style w:type="character" w:customStyle="1" w:styleId="WW8Num11z0">
    <w:name w:val="WW8Num11z0"/>
    <w:rsid w:val="00B45653"/>
    <w:rPr>
      <w:rFonts w:ascii="Symbol" w:hAnsi="Symbol"/>
    </w:rPr>
  </w:style>
  <w:style w:type="character" w:customStyle="1" w:styleId="WW8Num11z1">
    <w:name w:val="WW8Num11z1"/>
    <w:rsid w:val="00B45653"/>
    <w:rPr>
      <w:rFonts w:ascii="Courier New" w:hAnsi="Courier New"/>
    </w:rPr>
  </w:style>
  <w:style w:type="character" w:customStyle="1" w:styleId="WW8Num11z2">
    <w:name w:val="WW8Num11z2"/>
    <w:rsid w:val="00B45653"/>
    <w:rPr>
      <w:rFonts w:ascii="Wingdings" w:hAnsi="Wingdings"/>
    </w:rPr>
  </w:style>
  <w:style w:type="character" w:customStyle="1" w:styleId="WW8Num12z0">
    <w:name w:val="WW8Num12z0"/>
    <w:rsid w:val="00B45653"/>
    <w:rPr>
      <w:rFonts w:ascii="Symbol" w:hAnsi="Symbol"/>
      <w:sz w:val="20"/>
    </w:rPr>
  </w:style>
  <w:style w:type="character" w:customStyle="1" w:styleId="WW8Num12z1">
    <w:name w:val="WW8Num12z1"/>
    <w:rsid w:val="00B45653"/>
    <w:rPr>
      <w:rFonts w:ascii="Courier New" w:hAnsi="Courier New"/>
      <w:sz w:val="20"/>
    </w:rPr>
  </w:style>
  <w:style w:type="character" w:customStyle="1" w:styleId="WW8Num12z2">
    <w:name w:val="WW8Num12z2"/>
    <w:rsid w:val="00B45653"/>
    <w:rPr>
      <w:rFonts w:ascii="Wingdings" w:hAnsi="Wingdings"/>
      <w:sz w:val="20"/>
    </w:rPr>
  </w:style>
  <w:style w:type="character" w:customStyle="1" w:styleId="WW8Num13z0">
    <w:name w:val="WW8Num13z0"/>
    <w:rsid w:val="00B45653"/>
    <w:rPr>
      <w:rFonts w:ascii="Symbol" w:hAnsi="Symbol"/>
    </w:rPr>
  </w:style>
  <w:style w:type="character" w:customStyle="1" w:styleId="WW8Num14z0">
    <w:name w:val="WW8Num14z0"/>
    <w:rsid w:val="00B45653"/>
    <w:rPr>
      <w:rFonts w:ascii="Symbol" w:hAnsi="Symbol"/>
    </w:rPr>
  </w:style>
  <w:style w:type="character" w:customStyle="1" w:styleId="WW8Num15z0">
    <w:name w:val="WW8Num15z0"/>
    <w:rsid w:val="00B45653"/>
    <w:rPr>
      <w:rFonts w:ascii="Symbol" w:hAnsi="Symbol"/>
    </w:rPr>
  </w:style>
  <w:style w:type="character" w:customStyle="1" w:styleId="WW8Num15z1">
    <w:name w:val="WW8Num15z1"/>
    <w:rsid w:val="00B45653"/>
    <w:rPr>
      <w:rFonts w:ascii="Courier New" w:hAnsi="Courier New"/>
    </w:rPr>
  </w:style>
  <w:style w:type="character" w:customStyle="1" w:styleId="WW8Num15z2">
    <w:name w:val="WW8Num15z2"/>
    <w:rsid w:val="00B45653"/>
    <w:rPr>
      <w:rFonts w:ascii="Wingdings" w:hAnsi="Wingdings"/>
    </w:rPr>
  </w:style>
  <w:style w:type="character" w:customStyle="1" w:styleId="WW8Num16z0">
    <w:name w:val="WW8Num16z0"/>
    <w:rsid w:val="00B45653"/>
    <w:rPr>
      <w:rFonts w:ascii="Symbol" w:hAnsi="Symbol"/>
    </w:rPr>
  </w:style>
  <w:style w:type="character" w:customStyle="1" w:styleId="WW8Num17z0">
    <w:name w:val="WW8Num17z0"/>
    <w:rsid w:val="00B45653"/>
    <w:rPr>
      <w:rFonts w:ascii="Symbol" w:hAnsi="Symbol"/>
    </w:rPr>
  </w:style>
  <w:style w:type="character" w:customStyle="1" w:styleId="WW8Num17z1">
    <w:name w:val="WW8Num17z1"/>
    <w:rsid w:val="00B45653"/>
    <w:rPr>
      <w:rFonts w:ascii="Courier New" w:hAnsi="Courier New"/>
    </w:rPr>
  </w:style>
  <w:style w:type="character" w:customStyle="1" w:styleId="WW8Num17z2">
    <w:name w:val="WW8Num17z2"/>
    <w:rsid w:val="00B45653"/>
    <w:rPr>
      <w:rFonts w:ascii="Wingdings" w:hAnsi="Wingdings"/>
    </w:rPr>
  </w:style>
  <w:style w:type="character" w:customStyle="1" w:styleId="WW8Num18z0">
    <w:name w:val="WW8Num18z0"/>
    <w:rsid w:val="00B45653"/>
    <w:rPr>
      <w:rFonts w:ascii="Symbol" w:hAnsi="Symbol"/>
    </w:rPr>
  </w:style>
  <w:style w:type="character" w:customStyle="1" w:styleId="WW8Num19z0">
    <w:name w:val="WW8Num19z0"/>
    <w:rsid w:val="00B45653"/>
    <w:rPr>
      <w:rFonts w:ascii="Symbol" w:hAnsi="Symbol"/>
    </w:rPr>
  </w:style>
  <w:style w:type="character" w:customStyle="1" w:styleId="WW8Num19z1">
    <w:name w:val="WW8Num19z1"/>
    <w:rsid w:val="00B45653"/>
    <w:rPr>
      <w:rFonts w:ascii="Courier New" w:hAnsi="Courier New"/>
    </w:rPr>
  </w:style>
  <w:style w:type="character" w:customStyle="1" w:styleId="WW8Num19z2">
    <w:name w:val="WW8Num19z2"/>
    <w:rsid w:val="00B45653"/>
    <w:rPr>
      <w:rFonts w:ascii="Wingdings" w:hAnsi="Wingdings"/>
    </w:rPr>
  </w:style>
  <w:style w:type="character" w:customStyle="1" w:styleId="WW8Num20z0">
    <w:name w:val="WW8Num20z0"/>
    <w:rsid w:val="00B45653"/>
    <w:rPr>
      <w:rFonts w:ascii="Symbol" w:hAnsi="Symbol"/>
    </w:rPr>
  </w:style>
  <w:style w:type="character" w:customStyle="1" w:styleId="WW8Num21z0">
    <w:name w:val="WW8Num21z0"/>
    <w:rsid w:val="00B45653"/>
    <w:rPr>
      <w:rFonts w:ascii="Symbol" w:hAnsi="Symbol"/>
      <w:sz w:val="20"/>
    </w:rPr>
  </w:style>
  <w:style w:type="character" w:customStyle="1" w:styleId="WW8Num21z1">
    <w:name w:val="WW8Num21z1"/>
    <w:rsid w:val="00B45653"/>
    <w:rPr>
      <w:rFonts w:ascii="Courier New" w:hAnsi="Courier New"/>
      <w:sz w:val="20"/>
    </w:rPr>
  </w:style>
  <w:style w:type="character" w:customStyle="1" w:styleId="WW8Num21z2">
    <w:name w:val="WW8Num21z2"/>
    <w:rsid w:val="00B45653"/>
    <w:rPr>
      <w:rFonts w:ascii="Wingdings" w:hAnsi="Wingdings"/>
      <w:sz w:val="20"/>
    </w:rPr>
  </w:style>
  <w:style w:type="character" w:customStyle="1" w:styleId="WW8Num23z0">
    <w:name w:val="WW8Num23z0"/>
    <w:rsid w:val="00B45653"/>
    <w:rPr>
      <w:rFonts w:ascii="Symbol" w:hAnsi="Symbol"/>
    </w:rPr>
  </w:style>
  <w:style w:type="character" w:styleId="PageNumber">
    <w:name w:val="page number"/>
    <w:basedOn w:val="DefaultParagraphFont"/>
    <w:rsid w:val="00B45653"/>
  </w:style>
  <w:style w:type="character" w:styleId="Hyperlink">
    <w:name w:val="Hyperlink"/>
    <w:basedOn w:val="DefaultParagraphFont"/>
    <w:rsid w:val="00B45653"/>
    <w:rPr>
      <w:color w:val="0000FF"/>
      <w:u w:val="single"/>
    </w:rPr>
  </w:style>
  <w:style w:type="character" w:customStyle="1" w:styleId="FootnoteCharacters">
    <w:name w:val="Footnote Characters"/>
    <w:basedOn w:val="DefaultParagraphFont"/>
    <w:rsid w:val="00B45653"/>
    <w:rPr>
      <w:vertAlign w:val="superscript"/>
    </w:rPr>
  </w:style>
  <w:style w:type="character" w:styleId="FollowedHyperlink">
    <w:name w:val="FollowedHyperlink"/>
    <w:basedOn w:val="DefaultParagraphFont"/>
    <w:rsid w:val="00B45653"/>
    <w:rPr>
      <w:color w:val="800080"/>
      <w:u w:val="single"/>
    </w:rPr>
  </w:style>
  <w:style w:type="character" w:customStyle="1" w:styleId="Bullets">
    <w:name w:val="Bullets"/>
    <w:rsid w:val="00B45653"/>
    <w:rPr>
      <w:rFonts w:ascii="StarSymbol" w:eastAsia="StarSymbol" w:hAnsi="StarSymbol" w:cs="StarSymbol"/>
      <w:sz w:val="18"/>
      <w:szCs w:val="18"/>
    </w:rPr>
  </w:style>
  <w:style w:type="paragraph" w:customStyle="1" w:styleId="Heading">
    <w:name w:val="Heading"/>
    <w:basedOn w:val="Normal"/>
    <w:next w:val="BodyText"/>
    <w:rsid w:val="00B45653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styleId="BodyText">
    <w:name w:val="Body Text"/>
    <w:basedOn w:val="Normal"/>
    <w:rsid w:val="00B45653"/>
  </w:style>
  <w:style w:type="paragraph" w:styleId="List">
    <w:name w:val="List"/>
    <w:basedOn w:val="BodyText"/>
    <w:rsid w:val="00B45653"/>
    <w:rPr>
      <w:rFonts w:cs="Tahoma"/>
    </w:rPr>
  </w:style>
  <w:style w:type="paragraph" w:styleId="Caption">
    <w:name w:val="caption"/>
    <w:basedOn w:val="Normal"/>
    <w:qFormat/>
    <w:rsid w:val="00B45653"/>
    <w:pPr>
      <w:suppressLineNumbers/>
      <w:spacing w:before="120" w:after="120"/>
    </w:pPr>
    <w:rPr>
      <w:rFonts w:cs="Tahoma"/>
      <w:i/>
      <w:iCs/>
      <w:szCs w:val="24"/>
    </w:rPr>
  </w:style>
  <w:style w:type="paragraph" w:customStyle="1" w:styleId="Index">
    <w:name w:val="Index"/>
    <w:basedOn w:val="Normal"/>
    <w:rsid w:val="00B45653"/>
    <w:pPr>
      <w:suppressLineNumbers/>
    </w:pPr>
    <w:rPr>
      <w:rFonts w:cs="Tahoma"/>
    </w:rPr>
  </w:style>
  <w:style w:type="paragraph" w:styleId="Header">
    <w:name w:val="header"/>
    <w:basedOn w:val="Normal"/>
    <w:rsid w:val="00B45653"/>
    <w:pPr>
      <w:tabs>
        <w:tab w:val="center" w:pos="4320"/>
        <w:tab w:val="right" w:pos="8640"/>
      </w:tabs>
    </w:pPr>
  </w:style>
  <w:style w:type="paragraph" w:customStyle="1" w:styleId="text2">
    <w:name w:val="text 2"/>
    <w:basedOn w:val="Header"/>
    <w:rsid w:val="00B45653"/>
    <w:rPr>
      <w:rFonts w:ascii="Courier New" w:hAnsi="Courier New"/>
      <w:sz w:val="20"/>
    </w:rPr>
  </w:style>
  <w:style w:type="paragraph" w:styleId="Footer">
    <w:name w:val="footer"/>
    <w:basedOn w:val="Normal"/>
    <w:link w:val="FooterChar"/>
    <w:uiPriority w:val="99"/>
    <w:rsid w:val="00B45653"/>
    <w:pPr>
      <w:tabs>
        <w:tab w:val="center" w:pos="4320"/>
        <w:tab w:val="right" w:pos="8640"/>
      </w:tabs>
    </w:pPr>
    <w:rPr>
      <w:sz w:val="20"/>
    </w:rPr>
  </w:style>
  <w:style w:type="paragraph" w:styleId="BodyTextIndent">
    <w:name w:val="Body Text Indent"/>
    <w:basedOn w:val="Normal"/>
    <w:rsid w:val="00B45653"/>
    <w:pPr>
      <w:ind w:left="720"/>
    </w:pPr>
  </w:style>
  <w:style w:type="paragraph" w:styleId="FootnoteText">
    <w:name w:val="footnote text"/>
    <w:basedOn w:val="Normal"/>
    <w:semiHidden/>
    <w:rsid w:val="00B45653"/>
    <w:rPr>
      <w:sz w:val="20"/>
    </w:rPr>
  </w:style>
  <w:style w:type="paragraph" w:styleId="BodyTextIndent2">
    <w:name w:val="Body Text Indent 2"/>
    <w:basedOn w:val="Normal"/>
    <w:rsid w:val="00B45653"/>
    <w:pPr>
      <w:spacing w:before="100" w:after="100"/>
      <w:ind w:left="720"/>
    </w:pPr>
    <w:rPr>
      <w:rFonts w:ascii="Tahoma" w:hAnsi="Tahoma" w:cs="Tahoma"/>
      <w:sz w:val="20"/>
    </w:rPr>
  </w:style>
  <w:style w:type="paragraph" w:styleId="BodyTextIndent3">
    <w:name w:val="Body Text Indent 3"/>
    <w:basedOn w:val="Normal"/>
    <w:rsid w:val="00B45653"/>
    <w:pPr>
      <w:ind w:left="720"/>
    </w:pPr>
    <w:rPr>
      <w:b/>
      <w:szCs w:val="24"/>
    </w:rPr>
  </w:style>
  <w:style w:type="paragraph" w:styleId="BalloonText">
    <w:name w:val="Balloon Text"/>
    <w:basedOn w:val="Normal"/>
    <w:semiHidden/>
    <w:rsid w:val="00DC009D"/>
    <w:rPr>
      <w:rFonts w:ascii="Tahoma" w:hAnsi="Tahoma" w:cs="Tahoma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940FEA"/>
    <w:rPr>
      <w:lang w:eastAsia="ar-SA"/>
    </w:rPr>
  </w:style>
  <w:style w:type="character" w:styleId="PlaceholderText">
    <w:name w:val="Placeholder Text"/>
    <w:basedOn w:val="DefaultParagraphFont"/>
    <w:uiPriority w:val="99"/>
    <w:semiHidden/>
    <w:rsid w:val="004E437A"/>
    <w:rPr>
      <w:color w:val="808080"/>
    </w:rPr>
  </w:style>
  <w:style w:type="character" w:customStyle="1" w:styleId="Style1">
    <w:name w:val="Style1"/>
    <w:basedOn w:val="DefaultParagraphFont"/>
    <w:uiPriority w:val="1"/>
    <w:rsid w:val="004E437A"/>
    <w:rPr>
      <w:rFonts w:ascii="Times New Roman" w:hAnsi="Times New Roman"/>
      <w:sz w:val="24"/>
    </w:rPr>
  </w:style>
  <w:style w:type="character" w:customStyle="1" w:styleId="Style2">
    <w:name w:val="Style2"/>
    <w:basedOn w:val="DefaultParagraphFont"/>
    <w:uiPriority w:val="1"/>
    <w:rsid w:val="006021A8"/>
    <w:rPr>
      <w:rFonts w:ascii="Times New Roman" w:hAnsi="Times New Roman"/>
      <w:sz w:val="24"/>
    </w:rPr>
  </w:style>
  <w:style w:type="character" w:customStyle="1" w:styleId="Style3">
    <w:name w:val="Style3"/>
    <w:basedOn w:val="DefaultParagraphFont"/>
    <w:uiPriority w:val="1"/>
    <w:rsid w:val="003C1220"/>
    <w:rPr>
      <w:rFonts w:ascii="Times New Roman" w:hAnsi="Times New Roman"/>
      <w:b/>
      <w:sz w:val="28"/>
    </w:rPr>
  </w:style>
  <w:style w:type="character" w:customStyle="1" w:styleId="Style4">
    <w:name w:val="Style4"/>
    <w:basedOn w:val="Style3"/>
    <w:uiPriority w:val="1"/>
    <w:rsid w:val="00F84C8D"/>
    <w:rPr>
      <w:rFonts w:ascii="Times New Roman" w:hAnsi="Times New Roman"/>
      <w:b/>
      <w:color w:val="000000" w:themeColor="text1"/>
      <w:sz w:val="28"/>
    </w:rPr>
  </w:style>
  <w:style w:type="paragraph" w:styleId="NormalWeb">
    <w:name w:val="Normal (Web)"/>
    <w:basedOn w:val="Normal"/>
    <w:uiPriority w:val="99"/>
    <w:unhideWhenUsed/>
    <w:rsid w:val="003C7AF8"/>
    <w:pPr>
      <w:suppressAutoHyphens w:val="0"/>
      <w:spacing w:before="100" w:beforeAutospacing="1" w:after="100" w:afterAutospacing="1"/>
    </w:pPr>
    <w:rPr>
      <w:szCs w:val="24"/>
      <w:lang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598E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598E"/>
    <w:rPr>
      <w:i/>
      <w:iCs/>
      <w:color w:val="4F81BD" w:themeColor="accent1"/>
      <w:sz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wnloads\Homework%20Header%20(2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25BEA7DA37C4911AD1317701EECE7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02B526-FF5A-4A51-91C0-05B2A436F26B}"/>
      </w:docPartPr>
      <w:docPartBody>
        <w:p w:rsidR="00B60B6B" w:rsidRDefault="00B0245C">
          <w:pPr>
            <w:pStyle w:val="725BEA7DA37C4911AD1317701EECE7EF"/>
          </w:pPr>
          <w:r w:rsidRPr="004E437A">
            <w:rPr>
              <w:rStyle w:val="PlaceholderText"/>
              <w:color w:val="8496B0" w:themeColor="text2" w:themeTint="99"/>
            </w:rPr>
            <w:t>Enter Your Name Here</w:t>
          </w:r>
        </w:p>
      </w:docPartBody>
    </w:docPart>
    <w:docPart>
      <w:docPartPr>
        <w:name w:val="6193C47D51A346E5A84B2B32345089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9413CE-5C90-4997-91CA-E5B8B21969B3}"/>
      </w:docPartPr>
      <w:docPartBody>
        <w:p w:rsidR="00B60B6B" w:rsidRDefault="00B0245C">
          <w:pPr>
            <w:pStyle w:val="6193C47D51A346E5A84B2B3234508903"/>
          </w:pPr>
          <w:r w:rsidRPr="007A506B">
            <w:rPr>
              <w:rStyle w:val="PlaceholderText"/>
            </w:rPr>
            <w:t>Click here to enter a date.</w:t>
          </w:r>
        </w:p>
      </w:docPartBody>
    </w:docPart>
    <w:docPart>
      <w:docPartPr>
        <w:name w:val="7DD0155F3C0249EEBF26D14F521006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9860A8-B5BE-400A-8D29-C563E26A1082}"/>
      </w:docPartPr>
      <w:docPartBody>
        <w:p w:rsidR="00B60B6B" w:rsidRDefault="00B0245C">
          <w:pPr>
            <w:pStyle w:val="7DD0155F3C0249EEBF26D14F521006B8"/>
          </w:pPr>
          <w:r w:rsidRPr="00B711B2">
            <w:rPr>
              <w:rStyle w:val="PlaceholderText"/>
              <w:color w:val="8496B0" w:themeColor="text2" w:themeTint="99"/>
            </w:rPr>
            <w:t>Copy the Gradebook comments and paste them here</w:t>
          </w:r>
        </w:p>
      </w:docPartBody>
    </w:docPart>
    <w:docPart>
      <w:docPartPr>
        <w:name w:val="3128917298044FB886C184544E0929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0D584F-C65A-46FC-8377-D1D5E2843B0A}"/>
      </w:docPartPr>
      <w:docPartBody>
        <w:p w:rsidR="00B60B6B" w:rsidRDefault="00B0245C">
          <w:pPr>
            <w:pStyle w:val="3128917298044FB886C184544E0929CB"/>
          </w:pPr>
          <w:r w:rsidRPr="00D034FF">
            <w:rPr>
              <w:rStyle w:val="Style3"/>
            </w:rPr>
            <w:t>Type the Title here</w:t>
          </w:r>
        </w:p>
      </w:docPartBody>
    </w:docPart>
    <w:docPart>
      <w:docPartPr>
        <w:name w:val="BD01031100F74C62AF7752A95EC65D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035A77-73A6-4823-A201-B308108175F6}"/>
      </w:docPartPr>
      <w:docPartBody>
        <w:p w:rsidR="00B60B6B" w:rsidRDefault="00B0245C">
          <w:pPr>
            <w:pStyle w:val="BD01031100F74C62AF7752A95EC65DDF"/>
          </w:pPr>
          <w:r w:rsidRPr="00AB23F2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arSymbol">
    <w:altName w:val="Yu Gothic"/>
    <w:charset w:val="80"/>
    <w:family w:val="auto"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245C"/>
    <w:rsid w:val="00176C32"/>
    <w:rsid w:val="001C6C2F"/>
    <w:rsid w:val="001E6AFE"/>
    <w:rsid w:val="0033732A"/>
    <w:rsid w:val="003E64D5"/>
    <w:rsid w:val="00513905"/>
    <w:rsid w:val="008C5E31"/>
    <w:rsid w:val="008E6417"/>
    <w:rsid w:val="009418AC"/>
    <w:rsid w:val="00950AE5"/>
    <w:rsid w:val="00AB718F"/>
    <w:rsid w:val="00B0245C"/>
    <w:rsid w:val="00B60B6B"/>
    <w:rsid w:val="00CE1D0F"/>
    <w:rsid w:val="00F93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725BEA7DA37C4911AD1317701EECE7EF">
    <w:name w:val="725BEA7DA37C4911AD1317701EECE7EF"/>
  </w:style>
  <w:style w:type="paragraph" w:customStyle="1" w:styleId="6193C47D51A346E5A84B2B3234508903">
    <w:name w:val="6193C47D51A346E5A84B2B3234508903"/>
  </w:style>
  <w:style w:type="paragraph" w:customStyle="1" w:styleId="7DD0155F3C0249EEBF26D14F521006B8">
    <w:name w:val="7DD0155F3C0249EEBF26D14F521006B8"/>
  </w:style>
  <w:style w:type="character" w:customStyle="1" w:styleId="Style3">
    <w:name w:val="Style3"/>
    <w:basedOn w:val="DefaultParagraphFont"/>
    <w:uiPriority w:val="1"/>
    <w:rPr>
      <w:rFonts w:ascii="Times New Roman" w:hAnsi="Times New Roman"/>
      <w:b/>
      <w:sz w:val="28"/>
    </w:rPr>
  </w:style>
  <w:style w:type="paragraph" w:customStyle="1" w:styleId="3128917298044FB886C184544E0929CB">
    <w:name w:val="3128917298044FB886C184544E0929CB"/>
  </w:style>
  <w:style w:type="paragraph" w:customStyle="1" w:styleId="BD01031100F74C62AF7752A95EC65DDF">
    <w:name w:val="BD01031100F74C62AF7752A95EC65DD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42D6C-745E-492E-841B-32EF53D591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Homework Header (2).dotx</Template>
  <TotalTime>456</TotalTime>
  <Pages>28</Pages>
  <Words>173</Words>
  <Characters>988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First Name Last Name</vt:lpstr>
    </vt:vector>
  </TitlesOfParts>
  <Company>Oklahoma State University</Company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First Name Last Name</dc:title>
  <dc:subject>Fundamentals of IT</dc:subject>
  <dc:creator>Howard Licht</dc:creator>
  <cp:lastModifiedBy>Reimche, Crystal</cp:lastModifiedBy>
  <cp:revision>75</cp:revision>
  <cp:lastPrinted>2002-09-09T14:16:00Z</cp:lastPrinted>
  <dcterms:created xsi:type="dcterms:W3CDTF">2021-09-13T20:32:00Z</dcterms:created>
  <dcterms:modified xsi:type="dcterms:W3CDTF">2022-08-26T13:51:00Z</dcterms:modified>
</cp:coreProperties>
</file>